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642"/>
        <w:gridCol w:w="10274"/>
        <w:gridCol w:w="11072"/>
      </w:tblGrid>
      <w:tr w:rsidR="001C6383" w:rsidRPr="001C6383" w14:paraId="5C89BA7D" w14:textId="77777777" w:rsidTr="005774E8">
        <w:trPr>
          <w:trHeight w:val="549"/>
        </w:trPr>
        <w:tc>
          <w:tcPr>
            <w:tcW w:w="631" w:type="dxa"/>
            <w:shd w:val="clear" w:color="auto" w:fill="D9D9D9" w:themeFill="background1" w:themeFillShade="D9"/>
          </w:tcPr>
          <w:p w14:paraId="57B62F93" w14:textId="77777777" w:rsidR="001C6383" w:rsidRPr="001C6383" w:rsidRDefault="001C6383" w:rsidP="00E90D2D">
            <w:pPr>
              <w:jc w:val="center"/>
              <w:rPr>
                <w:rFonts w:ascii="Franklin Gothic Book" w:hAnsi="Franklin Gothic Book"/>
                <w:sz w:val="28"/>
              </w:rPr>
            </w:pPr>
          </w:p>
        </w:tc>
        <w:tc>
          <w:tcPr>
            <w:tcW w:w="10279" w:type="dxa"/>
            <w:shd w:val="clear" w:color="auto" w:fill="D9D9D9" w:themeFill="background1" w:themeFillShade="D9"/>
            <w:vAlign w:val="center"/>
          </w:tcPr>
          <w:p w14:paraId="034BECC1" w14:textId="77777777" w:rsidR="001C6383" w:rsidRPr="001C6383" w:rsidRDefault="001C6383" w:rsidP="001C6383">
            <w:pPr>
              <w:jc w:val="center"/>
              <w:rPr>
                <w:rFonts w:ascii="Franklin Gothic Book" w:hAnsi="Franklin Gothic Book"/>
                <w:b/>
                <w:sz w:val="36"/>
              </w:rPr>
            </w:pPr>
            <w:r w:rsidRPr="001C6383">
              <w:rPr>
                <w:rFonts w:ascii="Franklin Gothic Book" w:hAnsi="Franklin Gothic Book"/>
                <w:b/>
                <w:sz w:val="36"/>
              </w:rPr>
              <w:t>Mit arbejdsliv</w:t>
            </w:r>
          </w:p>
        </w:tc>
        <w:tc>
          <w:tcPr>
            <w:tcW w:w="11078" w:type="dxa"/>
            <w:shd w:val="clear" w:color="auto" w:fill="D9D9D9" w:themeFill="background1" w:themeFillShade="D9"/>
            <w:vAlign w:val="center"/>
          </w:tcPr>
          <w:p w14:paraId="12C64D22" w14:textId="77777777" w:rsidR="001C6383" w:rsidRPr="001C6383" w:rsidRDefault="001C6383" w:rsidP="001C6383">
            <w:pPr>
              <w:jc w:val="center"/>
              <w:rPr>
                <w:rFonts w:ascii="Franklin Gothic Book" w:hAnsi="Franklin Gothic Book"/>
                <w:b/>
                <w:sz w:val="36"/>
              </w:rPr>
            </w:pPr>
            <w:r w:rsidRPr="001C6383">
              <w:rPr>
                <w:rFonts w:ascii="Franklin Gothic Book" w:hAnsi="Franklin Gothic Book"/>
                <w:b/>
                <w:sz w:val="36"/>
              </w:rPr>
              <w:t>Mit privatliv</w:t>
            </w:r>
          </w:p>
        </w:tc>
      </w:tr>
      <w:tr w:rsidR="001C6383" w:rsidRPr="001C6383" w14:paraId="3F30B61B" w14:textId="77777777" w:rsidTr="00B0781D">
        <w:trPr>
          <w:cantSplit/>
        </w:trPr>
        <w:tc>
          <w:tcPr>
            <w:tcW w:w="631" w:type="dxa"/>
            <w:shd w:val="clear" w:color="auto" w:fill="D9D9D9" w:themeFill="background1" w:themeFillShade="D9"/>
            <w:textDirection w:val="btLr"/>
          </w:tcPr>
          <w:p w14:paraId="2AC4338A" w14:textId="77777777" w:rsidR="001C6383" w:rsidRPr="001C6383" w:rsidRDefault="001C6383" w:rsidP="00E90D2D">
            <w:pPr>
              <w:ind w:left="113" w:right="113"/>
              <w:jc w:val="center"/>
              <w:rPr>
                <w:rFonts w:ascii="Franklin Gothic Book" w:hAnsi="Franklin Gothic Book"/>
                <w:b/>
                <w:sz w:val="36"/>
              </w:rPr>
            </w:pPr>
            <w:r w:rsidRPr="001C6383">
              <w:rPr>
                <w:rFonts w:ascii="Franklin Gothic Book" w:hAnsi="Franklin Gothic Book"/>
                <w:b/>
                <w:sz w:val="36"/>
              </w:rPr>
              <w:t>Ydre</w:t>
            </w:r>
            <w:r>
              <w:rPr>
                <w:rFonts w:ascii="Franklin Gothic Book" w:hAnsi="Franklin Gothic Book"/>
                <w:b/>
                <w:sz w:val="36"/>
              </w:rPr>
              <w:t xml:space="preserve"> rammer</w:t>
            </w:r>
          </w:p>
        </w:tc>
        <w:tc>
          <w:tcPr>
            <w:tcW w:w="10279" w:type="dxa"/>
          </w:tcPr>
          <w:p w14:paraId="43F9FEB6" w14:textId="77777777" w:rsidR="001C6383" w:rsidRPr="005774E8" w:rsidRDefault="001C6383" w:rsidP="005774E8">
            <w:pPr>
              <w:spacing w:before="120" w:after="120" w:line="288" w:lineRule="auto"/>
              <w:jc w:val="center"/>
              <w:rPr>
                <w:rFonts w:ascii="Franklin Gothic Book" w:hAnsi="Franklin Gothic Book"/>
                <w:b/>
                <w:i/>
                <w:sz w:val="28"/>
              </w:rPr>
            </w:pPr>
            <w:r w:rsidRPr="005774E8">
              <w:rPr>
                <w:rFonts w:ascii="Franklin Gothic Book" w:hAnsi="Franklin Gothic Book"/>
                <w:b/>
                <w:i/>
                <w:sz w:val="28"/>
              </w:rPr>
              <w:t xml:space="preserve">Jeg </w:t>
            </w:r>
            <w:r w:rsidR="005774E8" w:rsidRPr="005774E8">
              <w:rPr>
                <w:rFonts w:ascii="Franklin Gothic Book" w:hAnsi="Franklin Gothic Book"/>
                <w:b/>
                <w:i/>
                <w:sz w:val="28"/>
              </w:rPr>
              <w:t>agerer professionelt</w:t>
            </w:r>
          </w:p>
          <w:p w14:paraId="68AD7431" w14:textId="77777777" w:rsidR="005B03E4" w:rsidRDefault="005B03E4" w:rsidP="005B03E4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>Jeg kan være mødestabil</w:t>
            </w:r>
          </w:p>
          <w:p w14:paraId="614F611A" w14:textId="77777777" w:rsidR="002317D4" w:rsidRPr="004C697A" w:rsidRDefault="002317D4" w:rsidP="002317D4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 xml:space="preserve">Jeg kan </w:t>
            </w:r>
            <w:r w:rsidRPr="004C697A">
              <w:rPr>
                <w:rFonts w:ascii="Franklin Gothic Book" w:hAnsi="Franklin Gothic Book"/>
                <w:sz w:val="28"/>
              </w:rPr>
              <w:t>spørge om hjælp</w:t>
            </w:r>
            <w:r>
              <w:rPr>
                <w:rFonts w:ascii="Franklin Gothic Book" w:hAnsi="Franklin Gothic Book"/>
                <w:sz w:val="28"/>
              </w:rPr>
              <w:t xml:space="preserve"> og feedback</w:t>
            </w:r>
          </w:p>
          <w:p w14:paraId="3D4D1277" w14:textId="77777777" w:rsidR="002317D4" w:rsidRDefault="002317D4" w:rsidP="002317D4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>Jeg kan arbejde med folk jeg ikke bryder mig om / kan lide</w:t>
            </w:r>
          </w:p>
          <w:p w14:paraId="50CA27E9" w14:textId="77777777" w:rsidR="002317D4" w:rsidRDefault="002317D4" w:rsidP="002317D4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>Jeg kan give konstruktiv kritik</w:t>
            </w:r>
          </w:p>
          <w:p w14:paraId="7669F6D3" w14:textId="77777777" w:rsidR="002317D4" w:rsidRDefault="002317D4" w:rsidP="002317D4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>Jeg kan arbejde uden at brokke mig</w:t>
            </w:r>
          </w:p>
          <w:p w14:paraId="5A2EED0B" w14:textId="77777777" w:rsidR="002317D4" w:rsidRDefault="002317D4" w:rsidP="002317D4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>Jeg kan kommunikere hensigtsmæssigt</w:t>
            </w:r>
          </w:p>
          <w:p w14:paraId="5548AA84" w14:textId="77777777" w:rsidR="002317D4" w:rsidRPr="00D260C7" w:rsidRDefault="002317D4" w:rsidP="002317D4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  <w:highlight w:val="yellow"/>
              </w:rPr>
            </w:pPr>
            <w:r w:rsidRPr="00D260C7">
              <w:rPr>
                <w:rFonts w:ascii="Franklin Gothic Book" w:hAnsi="Franklin Gothic Book"/>
                <w:sz w:val="28"/>
                <w:highlight w:val="yellow"/>
              </w:rPr>
              <w:t xml:space="preserve">Jeg kan være fleksibel og samarbejdsvillig </w:t>
            </w:r>
          </w:p>
          <w:p w14:paraId="5FC27CE4" w14:textId="77777777" w:rsidR="004C697A" w:rsidRDefault="004C697A" w:rsidP="004C697A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>Jeg kan være velsoigneret efter arbejdets forventninger</w:t>
            </w:r>
          </w:p>
          <w:p w14:paraId="433E2918" w14:textId="77777777" w:rsidR="004C697A" w:rsidRDefault="004C697A" w:rsidP="004C697A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 xml:space="preserve">Jeg kan overholde mine deadlines </w:t>
            </w:r>
          </w:p>
          <w:p w14:paraId="42BB57A2" w14:textId="77777777" w:rsidR="004C697A" w:rsidRPr="00D260C7" w:rsidRDefault="004C697A" w:rsidP="004C697A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  <w:highlight w:val="yellow"/>
              </w:rPr>
            </w:pPr>
            <w:r w:rsidRPr="00D260C7">
              <w:rPr>
                <w:rFonts w:ascii="Franklin Gothic Book" w:hAnsi="Franklin Gothic Book"/>
                <w:sz w:val="28"/>
                <w:highlight w:val="yellow"/>
              </w:rPr>
              <w:t>Jeg kan videregive relevante informationer til mine kolleger</w:t>
            </w:r>
          </w:p>
          <w:p w14:paraId="281DBA7E" w14:textId="77777777" w:rsidR="00D527EA" w:rsidRPr="004C697A" w:rsidRDefault="004C697A" w:rsidP="002317D4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 xml:space="preserve">Jeg kan </w:t>
            </w:r>
            <w:r w:rsidR="002317D4">
              <w:rPr>
                <w:rFonts w:ascii="Franklin Gothic Book" w:hAnsi="Franklin Gothic Book"/>
                <w:sz w:val="28"/>
              </w:rPr>
              <w:t>vurdere hvad der er privat og hvad der er arbejdsrelateret</w:t>
            </w:r>
          </w:p>
        </w:tc>
        <w:tc>
          <w:tcPr>
            <w:tcW w:w="11078" w:type="dxa"/>
          </w:tcPr>
          <w:p w14:paraId="1788490B" w14:textId="77777777" w:rsidR="001C6383" w:rsidRPr="005774E8" w:rsidRDefault="001C6383" w:rsidP="005774E8">
            <w:pPr>
              <w:spacing w:before="120" w:after="120" w:line="288" w:lineRule="auto"/>
              <w:jc w:val="center"/>
              <w:rPr>
                <w:rFonts w:ascii="Franklin Gothic Book" w:hAnsi="Franklin Gothic Book"/>
                <w:b/>
                <w:i/>
                <w:sz w:val="28"/>
              </w:rPr>
            </w:pPr>
            <w:r w:rsidRPr="005774E8">
              <w:rPr>
                <w:rFonts w:ascii="Franklin Gothic Book" w:hAnsi="Franklin Gothic Book"/>
                <w:b/>
                <w:i/>
                <w:sz w:val="28"/>
              </w:rPr>
              <w:t xml:space="preserve">Jeg </w:t>
            </w:r>
            <w:r w:rsidR="005774E8" w:rsidRPr="005774E8">
              <w:rPr>
                <w:rFonts w:ascii="Franklin Gothic Book" w:hAnsi="Franklin Gothic Book"/>
                <w:b/>
                <w:i/>
                <w:sz w:val="28"/>
              </w:rPr>
              <w:t>har det godt med andre</w:t>
            </w:r>
          </w:p>
          <w:p w14:paraId="6266F998" w14:textId="77777777" w:rsidR="00741498" w:rsidRDefault="00B0781D" w:rsidP="005B03E4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 xml:space="preserve">Jeg kan respektere andres </w:t>
            </w:r>
            <w:r w:rsidR="005B03E4">
              <w:rPr>
                <w:rFonts w:ascii="Franklin Gothic Book" w:hAnsi="Franklin Gothic Book"/>
                <w:sz w:val="28"/>
              </w:rPr>
              <w:t>grænser</w:t>
            </w:r>
          </w:p>
          <w:p w14:paraId="23822AD1" w14:textId="77777777" w:rsidR="00BD6F56" w:rsidRDefault="00BD6F56" w:rsidP="00BD6F56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>Jeg kan udvise situationsfornemmelse</w:t>
            </w:r>
          </w:p>
          <w:p w14:paraId="53B14B4C" w14:textId="77777777" w:rsidR="00BD6F56" w:rsidRDefault="00BD6F56" w:rsidP="00BD6F56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 xml:space="preserve">Jeg kan tage hensyn </w:t>
            </w:r>
          </w:p>
          <w:p w14:paraId="53A2855D" w14:textId="77777777" w:rsidR="004C697A" w:rsidRDefault="004C697A" w:rsidP="004C697A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>Jeg kan sige fra</w:t>
            </w:r>
          </w:p>
          <w:p w14:paraId="1CE32A10" w14:textId="77777777" w:rsidR="00BD6F56" w:rsidRDefault="00BD6F56" w:rsidP="00BD6F56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 xml:space="preserve">Jeg kan sætte </w:t>
            </w:r>
            <w:r w:rsidR="00B0781D">
              <w:rPr>
                <w:rFonts w:ascii="Franklin Gothic Book" w:hAnsi="Franklin Gothic Book"/>
                <w:sz w:val="28"/>
              </w:rPr>
              <w:t xml:space="preserve">egne </w:t>
            </w:r>
            <w:r>
              <w:rPr>
                <w:rFonts w:ascii="Franklin Gothic Book" w:hAnsi="Franklin Gothic Book"/>
                <w:sz w:val="28"/>
              </w:rPr>
              <w:t>grænser</w:t>
            </w:r>
          </w:p>
          <w:p w14:paraId="51D16328" w14:textId="77777777" w:rsidR="004C697A" w:rsidRPr="00D260C7" w:rsidRDefault="004C697A" w:rsidP="004C697A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  <w:highlight w:val="yellow"/>
              </w:rPr>
            </w:pPr>
            <w:r w:rsidRPr="00D260C7">
              <w:rPr>
                <w:rFonts w:ascii="Franklin Gothic Book" w:hAnsi="Franklin Gothic Book"/>
                <w:sz w:val="28"/>
                <w:highlight w:val="yellow"/>
              </w:rPr>
              <w:t xml:space="preserve">Jeg kan </w:t>
            </w:r>
            <w:r w:rsidR="00BD6F56" w:rsidRPr="00D260C7">
              <w:rPr>
                <w:rFonts w:ascii="Franklin Gothic Book" w:hAnsi="Franklin Gothic Book"/>
                <w:sz w:val="28"/>
                <w:highlight w:val="yellow"/>
              </w:rPr>
              <w:t xml:space="preserve">socialisere og </w:t>
            </w:r>
            <w:r w:rsidRPr="00D260C7">
              <w:rPr>
                <w:rFonts w:ascii="Franklin Gothic Book" w:hAnsi="Franklin Gothic Book"/>
                <w:sz w:val="28"/>
                <w:highlight w:val="yellow"/>
              </w:rPr>
              <w:t>danne relationer</w:t>
            </w:r>
          </w:p>
          <w:p w14:paraId="68D5C9F9" w14:textId="77777777" w:rsidR="00BD6F56" w:rsidRDefault="00BD6F56" w:rsidP="00BD6F56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>Jeg kan lave og holde aftaler</w:t>
            </w:r>
          </w:p>
          <w:p w14:paraId="6CB24A7E" w14:textId="77777777" w:rsidR="004C697A" w:rsidRDefault="00B0781D" w:rsidP="004C697A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>Jeg kan samtale</w:t>
            </w:r>
          </w:p>
          <w:p w14:paraId="0EE0B957" w14:textId="77777777" w:rsidR="00B0781D" w:rsidRDefault="00B0781D" w:rsidP="00B0781D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>Jeg kan være hjælpsom</w:t>
            </w:r>
          </w:p>
          <w:p w14:paraId="5E32F1EE" w14:textId="77777777" w:rsidR="00B0781D" w:rsidRPr="00BD6F56" w:rsidRDefault="00B0781D" w:rsidP="00B0781D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</w:rPr>
            </w:pPr>
            <w:r w:rsidRPr="00BD6F56">
              <w:rPr>
                <w:rFonts w:ascii="Franklin Gothic Book" w:hAnsi="Franklin Gothic Book"/>
                <w:sz w:val="28"/>
              </w:rPr>
              <w:t>Jeg er velsoigneret</w:t>
            </w:r>
            <w:r>
              <w:rPr>
                <w:rFonts w:ascii="Franklin Gothic Book" w:hAnsi="Franklin Gothic Book"/>
                <w:sz w:val="28"/>
              </w:rPr>
              <w:t xml:space="preserve"> og velklædt</w:t>
            </w:r>
          </w:p>
          <w:p w14:paraId="6378218F" w14:textId="77777777" w:rsidR="00B0781D" w:rsidRDefault="00B0781D" w:rsidP="00B0781D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>Jeg kan passe mine sengetider</w:t>
            </w:r>
          </w:p>
          <w:p w14:paraId="12AC4C95" w14:textId="77777777" w:rsidR="004C697A" w:rsidRDefault="004C697A" w:rsidP="00B0781D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</w:rPr>
            </w:pPr>
            <w:r w:rsidRPr="00B0781D">
              <w:rPr>
                <w:rFonts w:ascii="Franklin Gothic Book" w:hAnsi="Franklin Gothic Book"/>
                <w:sz w:val="28"/>
              </w:rPr>
              <w:t xml:space="preserve">Jeg kan benytte </w:t>
            </w:r>
            <w:r w:rsidR="00B0781D" w:rsidRPr="00B0781D">
              <w:rPr>
                <w:rFonts w:ascii="Franklin Gothic Book" w:hAnsi="Franklin Gothic Book"/>
                <w:sz w:val="28"/>
              </w:rPr>
              <w:t>fællesfaciliteter uden</w:t>
            </w:r>
            <w:r w:rsidR="00B0781D">
              <w:rPr>
                <w:rFonts w:ascii="Franklin Gothic Book" w:hAnsi="Franklin Gothic Book"/>
                <w:sz w:val="28"/>
              </w:rPr>
              <w:t xml:space="preserve"> </w:t>
            </w:r>
            <w:r w:rsidR="00B0781D" w:rsidRPr="00B0781D">
              <w:rPr>
                <w:rFonts w:ascii="Franklin Gothic Book" w:hAnsi="Franklin Gothic Book"/>
                <w:sz w:val="28"/>
              </w:rPr>
              <w:t>for mit hjem</w:t>
            </w:r>
          </w:p>
          <w:p w14:paraId="7702BD9A" w14:textId="77777777" w:rsidR="00B0781D" w:rsidRPr="00B0781D" w:rsidRDefault="00B0781D" w:rsidP="00B0781D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>Jeg kan være åben for nye ideer</w:t>
            </w:r>
          </w:p>
        </w:tc>
      </w:tr>
      <w:tr w:rsidR="001C6383" w:rsidRPr="001C6383" w14:paraId="74479B03" w14:textId="77777777" w:rsidTr="00B0781D">
        <w:trPr>
          <w:cantSplit/>
        </w:trPr>
        <w:tc>
          <w:tcPr>
            <w:tcW w:w="631" w:type="dxa"/>
            <w:shd w:val="clear" w:color="auto" w:fill="D9D9D9" w:themeFill="background1" w:themeFillShade="D9"/>
            <w:textDirection w:val="btLr"/>
          </w:tcPr>
          <w:p w14:paraId="4AC6F8B5" w14:textId="77777777" w:rsidR="001C6383" w:rsidRPr="001C6383" w:rsidRDefault="001C6383" w:rsidP="00E90D2D">
            <w:pPr>
              <w:ind w:left="113" w:right="113"/>
              <w:jc w:val="center"/>
              <w:rPr>
                <w:rFonts w:ascii="Franklin Gothic Book" w:hAnsi="Franklin Gothic Book"/>
                <w:b/>
                <w:sz w:val="36"/>
              </w:rPr>
            </w:pPr>
            <w:r w:rsidRPr="001C6383">
              <w:rPr>
                <w:rFonts w:ascii="Franklin Gothic Book" w:hAnsi="Franklin Gothic Book"/>
                <w:b/>
                <w:sz w:val="36"/>
              </w:rPr>
              <w:t>Indre</w:t>
            </w:r>
            <w:r>
              <w:rPr>
                <w:rFonts w:ascii="Franklin Gothic Book" w:hAnsi="Franklin Gothic Book"/>
                <w:b/>
                <w:sz w:val="36"/>
              </w:rPr>
              <w:t xml:space="preserve"> rammer</w:t>
            </w:r>
          </w:p>
        </w:tc>
        <w:tc>
          <w:tcPr>
            <w:tcW w:w="10279" w:type="dxa"/>
          </w:tcPr>
          <w:p w14:paraId="4E401BDC" w14:textId="77777777" w:rsidR="001C6383" w:rsidRPr="005774E8" w:rsidRDefault="001C6383" w:rsidP="005774E8">
            <w:pPr>
              <w:spacing w:before="120" w:after="120" w:line="288" w:lineRule="auto"/>
              <w:jc w:val="center"/>
              <w:rPr>
                <w:rFonts w:ascii="Franklin Gothic Book" w:hAnsi="Franklin Gothic Book"/>
                <w:b/>
                <w:i/>
                <w:sz w:val="28"/>
              </w:rPr>
            </w:pPr>
            <w:r w:rsidRPr="005774E8">
              <w:rPr>
                <w:rFonts w:ascii="Franklin Gothic Book" w:hAnsi="Franklin Gothic Book"/>
                <w:b/>
                <w:i/>
                <w:sz w:val="28"/>
              </w:rPr>
              <w:t xml:space="preserve">Jeg tænker </w:t>
            </w:r>
            <w:r w:rsidR="005774E8" w:rsidRPr="005774E8">
              <w:rPr>
                <w:rFonts w:ascii="Franklin Gothic Book" w:hAnsi="Franklin Gothic Book"/>
                <w:b/>
                <w:i/>
                <w:sz w:val="28"/>
              </w:rPr>
              <w:t>professionelt</w:t>
            </w:r>
          </w:p>
          <w:p w14:paraId="0C79942D" w14:textId="77777777" w:rsidR="00741498" w:rsidRDefault="005B03E4" w:rsidP="005B03E4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 xml:space="preserve">Jeg kan </w:t>
            </w:r>
            <w:r w:rsidR="00D527EA">
              <w:rPr>
                <w:rFonts w:ascii="Franklin Gothic Book" w:hAnsi="Franklin Gothic Book"/>
                <w:sz w:val="28"/>
              </w:rPr>
              <w:t>fastholde fokus og motivation</w:t>
            </w:r>
          </w:p>
          <w:p w14:paraId="2F36403D" w14:textId="77777777" w:rsidR="005B03E4" w:rsidRDefault="005B03E4" w:rsidP="005B03E4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 xml:space="preserve">Jeg kan </w:t>
            </w:r>
            <w:r w:rsidR="00D527EA">
              <w:rPr>
                <w:rFonts w:ascii="Franklin Gothic Book" w:hAnsi="Franklin Gothic Book"/>
                <w:sz w:val="28"/>
              </w:rPr>
              <w:t xml:space="preserve">arbejde </w:t>
            </w:r>
            <w:r>
              <w:rPr>
                <w:rFonts w:ascii="Franklin Gothic Book" w:hAnsi="Franklin Gothic Book"/>
                <w:sz w:val="28"/>
              </w:rPr>
              <w:t>selvstændig</w:t>
            </w:r>
            <w:r w:rsidR="00D527EA">
              <w:rPr>
                <w:rFonts w:ascii="Franklin Gothic Book" w:hAnsi="Franklin Gothic Book"/>
                <w:sz w:val="28"/>
              </w:rPr>
              <w:t>t og være selvkørende</w:t>
            </w:r>
          </w:p>
          <w:p w14:paraId="4F4B3F59" w14:textId="77777777" w:rsidR="005B03E4" w:rsidRDefault="00D527EA" w:rsidP="005B03E4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>Jeg kan acceptere autoriteter og et arbejdsmæssigt hierarki</w:t>
            </w:r>
          </w:p>
          <w:p w14:paraId="14CA1559" w14:textId="77777777" w:rsidR="00D527EA" w:rsidRDefault="00D527EA" w:rsidP="00D527EA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>Jeg kan indse egne fejl og modtage konstruktiv kritik</w:t>
            </w:r>
          </w:p>
          <w:p w14:paraId="27A1ACE8" w14:textId="77777777" w:rsidR="00D527EA" w:rsidRPr="00D527EA" w:rsidRDefault="00D527EA" w:rsidP="00D527EA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>(</w:t>
            </w:r>
            <w:r w:rsidR="005B03E4">
              <w:rPr>
                <w:rFonts w:ascii="Franklin Gothic Book" w:hAnsi="Franklin Gothic Book"/>
                <w:sz w:val="28"/>
              </w:rPr>
              <w:t>Jeg kan se nuancer</w:t>
            </w:r>
            <w:r>
              <w:rPr>
                <w:rFonts w:ascii="Franklin Gothic Book" w:hAnsi="Franklin Gothic Book"/>
                <w:sz w:val="28"/>
              </w:rPr>
              <w:t xml:space="preserve"> - ukonkret</w:t>
            </w:r>
            <w:r w:rsidRPr="00D527EA">
              <w:rPr>
                <w:rFonts w:ascii="Franklin Gothic Book" w:hAnsi="Franklin Gothic Book"/>
                <w:sz w:val="28"/>
              </w:rPr>
              <w:t>)</w:t>
            </w:r>
          </w:p>
          <w:p w14:paraId="00731541" w14:textId="77777777" w:rsidR="004C697A" w:rsidRDefault="004C697A" w:rsidP="004C697A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>Jeg kan sætte realistiske mål</w:t>
            </w:r>
            <w:bookmarkStart w:id="0" w:name="_GoBack"/>
            <w:bookmarkEnd w:id="0"/>
          </w:p>
          <w:p w14:paraId="5A031157" w14:textId="77777777" w:rsidR="007A1AA6" w:rsidRPr="00D260C7" w:rsidRDefault="007A1AA6" w:rsidP="007A1AA6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  <w:highlight w:val="yellow"/>
              </w:rPr>
            </w:pPr>
            <w:r w:rsidRPr="00D260C7">
              <w:rPr>
                <w:rFonts w:ascii="Franklin Gothic Book" w:hAnsi="Franklin Gothic Book"/>
                <w:sz w:val="28"/>
                <w:highlight w:val="yellow"/>
              </w:rPr>
              <w:t>Jeg kan planlægge mine opgaver</w:t>
            </w:r>
          </w:p>
          <w:p w14:paraId="42BD0F52" w14:textId="77777777" w:rsidR="004C697A" w:rsidRDefault="004C697A" w:rsidP="004C697A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>Jeg er loyal over for en opgave</w:t>
            </w:r>
          </w:p>
          <w:p w14:paraId="6A01A47D" w14:textId="77777777" w:rsidR="004C697A" w:rsidRDefault="004C697A" w:rsidP="004C697A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>Jeg kan adskille privatliv fra arbejdsliv</w:t>
            </w:r>
          </w:p>
          <w:p w14:paraId="5C10383C" w14:textId="77777777" w:rsidR="00D527EA" w:rsidRDefault="007A1AA6" w:rsidP="004C697A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>Jeg kan kontinuerligt udvikle mine faglige kompetencer</w:t>
            </w:r>
          </w:p>
          <w:p w14:paraId="754A340E" w14:textId="77777777" w:rsidR="007A1AA6" w:rsidRDefault="004C697A" w:rsidP="007A1AA6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>Jeg kan være fleksibel i forhold til arbejdspladsens forventninger</w:t>
            </w:r>
          </w:p>
          <w:p w14:paraId="3ABBEA42" w14:textId="77777777" w:rsidR="007A1AA6" w:rsidRPr="007A1AA6" w:rsidRDefault="007A1AA6" w:rsidP="007A1AA6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>Jeg er kvalitetsbevidst</w:t>
            </w:r>
          </w:p>
          <w:p w14:paraId="5616B27A" w14:textId="77777777" w:rsidR="004C697A" w:rsidRDefault="004C697A" w:rsidP="004C697A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>Je</w:t>
            </w:r>
            <w:r w:rsidR="00DF4D84">
              <w:rPr>
                <w:rFonts w:ascii="Franklin Gothic Book" w:hAnsi="Franklin Gothic Book"/>
                <w:sz w:val="28"/>
              </w:rPr>
              <w:t>g kan håndtere gå-i-stå-oplevelser</w:t>
            </w:r>
          </w:p>
          <w:p w14:paraId="3FC9DD9E" w14:textId="77777777" w:rsidR="005B03E4" w:rsidRPr="004C697A" w:rsidRDefault="004C697A" w:rsidP="00B0781D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 xml:space="preserve">Jeg kan </w:t>
            </w:r>
            <w:r w:rsidR="00DF4D84">
              <w:rPr>
                <w:rFonts w:ascii="Franklin Gothic Book" w:hAnsi="Franklin Gothic Book"/>
                <w:sz w:val="28"/>
              </w:rPr>
              <w:t>håndtere stress ved opgaver med deadlines</w:t>
            </w:r>
          </w:p>
        </w:tc>
        <w:tc>
          <w:tcPr>
            <w:tcW w:w="11078" w:type="dxa"/>
          </w:tcPr>
          <w:p w14:paraId="3E47D46F" w14:textId="77777777" w:rsidR="001C6383" w:rsidRPr="005774E8" w:rsidRDefault="005774E8" w:rsidP="005774E8">
            <w:pPr>
              <w:spacing w:before="120" w:after="120" w:line="288" w:lineRule="auto"/>
              <w:jc w:val="center"/>
              <w:rPr>
                <w:rFonts w:ascii="Franklin Gothic Book" w:hAnsi="Franklin Gothic Book"/>
                <w:b/>
                <w:i/>
                <w:sz w:val="28"/>
              </w:rPr>
            </w:pPr>
            <w:r w:rsidRPr="005774E8">
              <w:rPr>
                <w:rFonts w:ascii="Franklin Gothic Book" w:hAnsi="Franklin Gothic Book"/>
                <w:b/>
                <w:i/>
                <w:sz w:val="28"/>
              </w:rPr>
              <w:t>Jeg har det godt med mig selv</w:t>
            </w:r>
          </w:p>
          <w:p w14:paraId="64AD7E96" w14:textId="77777777" w:rsidR="00741498" w:rsidRDefault="005B03E4" w:rsidP="00741498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 xml:space="preserve">Jeg kan </w:t>
            </w:r>
            <w:r w:rsidR="00DF4D84">
              <w:rPr>
                <w:rFonts w:ascii="Franklin Gothic Book" w:hAnsi="Franklin Gothic Book"/>
                <w:sz w:val="28"/>
              </w:rPr>
              <w:t>være positiv</w:t>
            </w:r>
          </w:p>
          <w:p w14:paraId="6EDE3FA5" w14:textId="77777777" w:rsidR="005B03E4" w:rsidRDefault="005B03E4" w:rsidP="00741498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>Jeg kan være ærlig over for mig selv</w:t>
            </w:r>
          </w:p>
          <w:p w14:paraId="5F3C8025" w14:textId="77777777" w:rsidR="00DF4D84" w:rsidRDefault="00DF4D84" w:rsidP="00DF4D84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>Jeg kan anerkende egne fejl</w:t>
            </w:r>
          </w:p>
          <w:p w14:paraId="2F0CF82A" w14:textId="77777777" w:rsidR="00DF4D84" w:rsidRPr="004C697A" w:rsidRDefault="00DF4D84" w:rsidP="00DF4D84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</w:rPr>
            </w:pPr>
            <w:r w:rsidRPr="004C697A">
              <w:rPr>
                <w:rFonts w:ascii="Franklin Gothic Book" w:hAnsi="Franklin Gothic Book"/>
                <w:sz w:val="28"/>
              </w:rPr>
              <w:t xml:space="preserve">Jeg kan </w:t>
            </w:r>
            <w:r>
              <w:rPr>
                <w:rFonts w:ascii="Franklin Gothic Book" w:hAnsi="Franklin Gothic Book"/>
                <w:sz w:val="28"/>
              </w:rPr>
              <w:t>forstå hvad jeg har svært ved</w:t>
            </w:r>
          </w:p>
          <w:p w14:paraId="1F992C3E" w14:textId="77777777" w:rsidR="005B03E4" w:rsidRDefault="005B03E4" w:rsidP="00741498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 xml:space="preserve">Jeg kan </w:t>
            </w:r>
            <w:r w:rsidR="006A220A">
              <w:rPr>
                <w:rFonts w:ascii="Franklin Gothic Book" w:hAnsi="Franklin Gothic Book"/>
                <w:sz w:val="28"/>
              </w:rPr>
              <w:t>tage ansvar for mig selv</w:t>
            </w:r>
          </w:p>
          <w:p w14:paraId="5242F6DA" w14:textId="77777777" w:rsidR="006A220A" w:rsidRDefault="006A220A" w:rsidP="006A220A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>Jeg kan administrere mit energiniveau</w:t>
            </w:r>
          </w:p>
          <w:p w14:paraId="6E04E91A" w14:textId="77777777" w:rsidR="004C697A" w:rsidRPr="004C697A" w:rsidRDefault="004C697A" w:rsidP="004C697A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</w:rPr>
            </w:pPr>
            <w:r w:rsidRPr="004C697A">
              <w:rPr>
                <w:rFonts w:ascii="Franklin Gothic Book" w:hAnsi="Franklin Gothic Book"/>
                <w:sz w:val="28"/>
              </w:rPr>
              <w:t>Jeg kan stille realistiske krav til mig selv</w:t>
            </w:r>
          </w:p>
          <w:p w14:paraId="4D6F7777" w14:textId="77777777" w:rsidR="004C697A" w:rsidRPr="004C697A" w:rsidRDefault="004C697A" w:rsidP="004C697A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</w:rPr>
            </w:pPr>
            <w:r w:rsidRPr="004C697A">
              <w:rPr>
                <w:rFonts w:ascii="Franklin Gothic Book" w:hAnsi="Franklin Gothic Book"/>
                <w:sz w:val="28"/>
              </w:rPr>
              <w:t>Jeg kan administrere min økonomi</w:t>
            </w:r>
          </w:p>
          <w:p w14:paraId="4846F529" w14:textId="77777777" w:rsidR="006A220A" w:rsidRDefault="006A220A" w:rsidP="006A220A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>Jeg kan reflektere over mit liv</w:t>
            </w:r>
          </w:p>
          <w:p w14:paraId="6537F312" w14:textId="77777777" w:rsidR="006A220A" w:rsidRDefault="006A220A" w:rsidP="006A220A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>Jeg kan have en hobby</w:t>
            </w:r>
          </w:p>
          <w:p w14:paraId="2E74D6D4" w14:textId="77777777" w:rsidR="004C697A" w:rsidRDefault="004C697A" w:rsidP="004C697A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>Jeg kan opbygge et godt selvværd</w:t>
            </w:r>
          </w:p>
          <w:p w14:paraId="53623BF6" w14:textId="77777777" w:rsidR="006A220A" w:rsidRDefault="006A220A" w:rsidP="006A220A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>Jeg kan spise varieret</w:t>
            </w:r>
          </w:p>
          <w:p w14:paraId="7AA32800" w14:textId="77777777" w:rsidR="004C697A" w:rsidRDefault="004C697A" w:rsidP="004C697A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>Jeg kan færdes nye steder</w:t>
            </w:r>
          </w:p>
          <w:p w14:paraId="60428DD2" w14:textId="77777777" w:rsidR="004C697A" w:rsidRPr="00B0781D" w:rsidRDefault="004C697A" w:rsidP="006A220A">
            <w:pPr>
              <w:pStyle w:val="Listeafsnit"/>
              <w:numPr>
                <w:ilvl w:val="0"/>
                <w:numId w:val="10"/>
              </w:numPr>
              <w:spacing w:before="120" w:after="120" w:line="288" w:lineRule="auto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8"/>
              </w:rPr>
              <w:t xml:space="preserve">Jeg kan holde orden </w:t>
            </w:r>
            <w:r w:rsidR="00BD6F56">
              <w:rPr>
                <w:rFonts w:ascii="Franklin Gothic Book" w:hAnsi="Franklin Gothic Book"/>
                <w:sz w:val="28"/>
              </w:rPr>
              <w:t>i</w:t>
            </w:r>
            <w:r>
              <w:rPr>
                <w:rFonts w:ascii="Franklin Gothic Book" w:hAnsi="Franklin Gothic Book"/>
                <w:sz w:val="28"/>
              </w:rPr>
              <w:t xml:space="preserve"> mit</w:t>
            </w:r>
            <w:r w:rsidR="00B0781D">
              <w:rPr>
                <w:rFonts w:ascii="Franklin Gothic Book" w:hAnsi="Franklin Gothic Book"/>
                <w:sz w:val="28"/>
              </w:rPr>
              <w:t xml:space="preserve"> hjem</w:t>
            </w:r>
          </w:p>
        </w:tc>
      </w:tr>
    </w:tbl>
    <w:p w14:paraId="7A12A73D" w14:textId="77777777" w:rsidR="000E43D8" w:rsidRPr="000E43D8" w:rsidRDefault="000E43D8" w:rsidP="001C6383">
      <w:pPr>
        <w:rPr>
          <w:rFonts w:ascii="Franklin Gothic Book" w:hAnsi="Franklin Gothic Book"/>
          <w:sz w:val="20"/>
        </w:rPr>
      </w:pPr>
    </w:p>
    <w:sectPr w:rsidR="000E43D8" w:rsidRPr="000E43D8" w:rsidSect="001C6383">
      <w:pgSz w:w="23811" w:h="16838" w:orient="landscape" w:code="8"/>
      <w:pgMar w:top="1560" w:right="962" w:bottom="709" w:left="851" w:header="567" w:footer="3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A1946" w14:textId="77777777" w:rsidR="00A7655D" w:rsidRDefault="00A7655D" w:rsidP="00581F5C">
      <w:pPr>
        <w:spacing w:after="0" w:line="240" w:lineRule="auto"/>
      </w:pPr>
      <w:r>
        <w:separator/>
      </w:r>
    </w:p>
  </w:endnote>
  <w:endnote w:type="continuationSeparator" w:id="0">
    <w:p w14:paraId="1F2F97BD" w14:textId="77777777" w:rsidR="00A7655D" w:rsidRDefault="00A7655D" w:rsidP="00581F5C">
      <w:pPr>
        <w:spacing w:after="0" w:line="240" w:lineRule="auto"/>
      </w:pPr>
      <w:r>
        <w:continuationSeparator/>
      </w:r>
    </w:p>
  </w:endnote>
  <w:endnote w:type="continuationNotice" w:id="1">
    <w:p w14:paraId="588D63B0" w14:textId="77777777" w:rsidR="00A7655D" w:rsidRDefault="00A7655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30AB6" w14:textId="77777777" w:rsidR="00A7655D" w:rsidRDefault="00A7655D" w:rsidP="00581F5C">
      <w:pPr>
        <w:spacing w:after="0" w:line="240" w:lineRule="auto"/>
      </w:pPr>
      <w:r>
        <w:separator/>
      </w:r>
    </w:p>
  </w:footnote>
  <w:footnote w:type="continuationSeparator" w:id="0">
    <w:p w14:paraId="2A48D87C" w14:textId="77777777" w:rsidR="00A7655D" w:rsidRDefault="00A7655D" w:rsidP="00581F5C">
      <w:pPr>
        <w:spacing w:after="0" w:line="240" w:lineRule="auto"/>
      </w:pPr>
      <w:r>
        <w:continuationSeparator/>
      </w:r>
    </w:p>
  </w:footnote>
  <w:footnote w:type="continuationNotice" w:id="1">
    <w:p w14:paraId="42C56211" w14:textId="77777777" w:rsidR="00A7655D" w:rsidRDefault="00A7655D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3164"/>
    <w:multiLevelType w:val="hybridMultilevel"/>
    <w:tmpl w:val="1326DA46"/>
    <w:lvl w:ilvl="0" w:tplc="6B1EE25A">
      <w:numFmt w:val="bullet"/>
      <w:lvlText w:val="-"/>
      <w:lvlJc w:val="left"/>
      <w:pPr>
        <w:ind w:left="720" w:hanging="360"/>
      </w:pPr>
      <w:rPr>
        <w:rFonts w:ascii="Calibri" w:eastAsia="Verdana" w:hAnsi="Calibri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F2A28"/>
    <w:multiLevelType w:val="hybridMultilevel"/>
    <w:tmpl w:val="D62031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1338D"/>
    <w:multiLevelType w:val="hybridMultilevel"/>
    <w:tmpl w:val="5EAC70E2"/>
    <w:lvl w:ilvl="0" w:tplc="6EECDE6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795C3D"/>
    <w:multiLevelType w:val="hybridMultilevel"/>
    <w:tmpl w:val="C00ACD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E70C0"/>
    <w:multiLevelType w:val="hybridMultilevel"/>
    <w:tmpl w:val="6712A4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07076"/>
    <w:multiLevelType w:val="hybridMultilevel"/>
    <w:tmpl w:val="664AB05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C4328"/>
    <w:multiLevelType w:val="hybridMultilevel"/>
    <w:tmpl w:val="664AB05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26080"/>
    <w:multiLevelType w:val="hybridMultilevel"/>
    <w:tmpl w:val="9AE49C90"/>
    <w:lvl w:ilvl="0" w:tplc="0406000F">
      <w:start w:val="1"/>
      <w:numFmt w:val="decimal"/>
      <w:lvlText w:val="%1."/>
      <w:lvlJc w:val="left"/>
      <w:pPr>
        <w:ind w:left="822" w:hanging="360"/>
      </w:pPr>
    </w:lvl>
    <w:lvl w:ilvl="1" w:tplc="04060019" w:tentative="1">
      <w:start w:val="1"/>
      <w:numFmt w:val="lowerLetter"/>
      <w:lvlText w:val="%2."/>
      <w:lvlJc w:val="left"/>
      <w:pPr>
        <w:ind w:left="1542" w:hanging="360"/>
      </w:pPr>
    </w:lvl>
    <w:lvl w:ilvl="2" w:tplc="0406001B" w:tentative="1">
      <w:start w:val="1"/>
      <w:numFmt w:val="lowerRoman"/>
      <w:lvlText w:val="%3."/>
      <w:lvlJc w:val="right"/>
      <w:pPr>
        <w:ind w:left="2262" w:hanging="180"/>
      </w:pPr>
    </w:lvl>
    <w:lvl w:ilvl="3" w:tplc="0406000F" w:tentative="1">
      <w:start w:val="1"/>
      <w:numFmt w:val="decimal"/>
      <w:lvlText w:val="%4."/>
      <w:lvlJc w:val="left"/>
      <w:pPr>
        <w:ind w:left="2982" w:hanging="360"/>
      </w:pPr>
    </w:lvl>
    <w:lvl w:ilvl="4" w:tplc="04060019" w:tentative="1">
      <w:start w:val="1"/>
      <w:numFmt w:val="lowerLetter"/>
      <w:lvlText w:val="%5."/>
      <w:lvlJc w:val="left"/>
      <w:pPr>
        <w:ind w:left="3702" w:hanging="360"/>
      </w:pPr>
    </w:lvl>
    <w:lvl w:ilvl="5" w:tplc="0406001B" w:tentative="1">
      <w:start w:val="1"/>
      <w:numFmt w:val="lowerRoman"/>
      <w:lvlText w:val="%6."/>
      <w:lvlJc w:val="right"/>
      <w:pPr>
        <w:ind w:left="4422" w:hanging="180"/>
      </w:pPr>
    </w:lvl>
    <w:lvl w:ilvl="6" w:tplc="0406000F" w:tentative="1">
      <w:start w:val="1"/>
      <w:numFmt w:val="decimal"/>
      <w:lvlText w:val="%7."/>
      <w:lvlJc w:val="left"/>
      <w:pPr>
        <w:ind w:left="5142" w:hanging="360"/>
      </w:pPr>
    </w:lvl>
    <w:lvl w:ilvl="7" w:tplc="04060019" w:tentative="1">
      <w:start w:val="1"/>
      <w:numFmt w:val="lowerLetter"/>
      <w:lvlText w:val="%8."/>
      <w:lvlJc w:val="left"/>
      <w:pPr>
        <w:ind w:left="5862" w:hanging="360"/>
      </w:pPr>
    </w:lvl>
    <w:lvl w:ilvl="8" w:tplc="0406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8" w15:restartNumberingAfterBreak="0">
    <w:nsid w:val="6D2333A5"/>
    <w:multiLevelType w:val="hybridMultilevel"/>
    <w:tmpl w:val="FE0CD6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4134E"/>
    <w:multiLevelType w:val="hybridMultilevel"/>
    <w:tmpl w:val="A43C32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9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EF1"/>
    <w:rsid w:val="000218F4"/>
    <w:rsid w:val="000473FF"/>
    <w:rsid w:val="000528DD"/>
    <w:rsid w:val="000813B9"/>
    <w:rsid w:val="000E43D8"/>
    <w:rsid w:val="000E57B6"/>
    <w:rsid w:val="00101690"/>
    <w:rsid w:val="001033EE"/>
    <w:rsid w:val="0011744E"/>
    <w:rsid w:val="00124CCD"/>
    <w:rsid w:val="0014224D"/>
    <w:rsid w:val="00142EBA"/>
    <w:rsid w:val="00145ADC"/>
    <w:rsid w:val="00153438"/>
    <w:rsid w:val="00163AE8"/>
    <w:rsid w:val="0016497B"/>
    <w:rsid w:val="00176B4F"/>
    <w:rsid w:val="001A11E4"/>
    <w:rsid w:val="001A7A5F"/>
    <w:rsid w:val="001A7DEB"/>
    <w:rsid w:val="001B0132"/>
    <w:rsid w:val="001C6383"/>
    <w:rsid w:val="001C7B09"/>
    <w:rsid w:val="001D1B73"/>
    <w:rsid w:val="002170F2"/>
    <w:rsid w:val="002317D4"/>
    <w:rsid w:val="0026415A"/>
    <w:rsid w:val="002A1EAB"/>
    <w:rsid w:val="002A6934"/>
    <w:rsid w:val="002D1D20"/>
    <w:rsid w:val="002E1533"/>
    <w:rsid w:val="002F4FE6"/>
    <w:rsid w:val="003051E4"/>
    <w:rsid w:val="003235A6"/>
    <w:rsid w:val="00334F0C"/>
    <w:rsid w:val="00343DEF"/>
    <w:rsid w:val="00362E0A"/>
    <w:rsid w:val="003939E7"/>
    <w:rsid w:val="003A0950"/>
    <w:rsid w:val="003A19AD"/>
    <w:rsid w:val="003C48FE"/>
    <w:rsid w:val="003C61ED"/>
    <w:rsid w:val="003F1FC8"/>
    <w:rsid w:val="00405130"/>
    <w:rsid w:val="00454BD5"/>
    <w:rsid w:val="004555C6"/>
    <w:rsid w:val="004575EF"/>
    <w:rsid w:val="004A11C3"/>
    <w:rsid w:val="004A4D77"/>
    <w:rsid w:val="004C28E4"/>
    <w:rsid w:val="004C697A"/>
    <w:rsid w:val="004F5354"/>
    <w:rsid w:val="005130F6"/>
    <w:rsid w:val="005367E6"/>
    <w:rsid w:val="00557930"/>
    <w:rsid w:val="005774E8"/>
    <w:rsid w:val="00581F5C"/>
    <w:rsid w:val="005B03E4"/>
    <w:rsid w:val="005B37F4"/>
    <w:rsid w:val="005C3846"/>
    <w:rsid w:val="005C3E3F"/>
    <w:rsid w:val="005D52DD"/>
    <w:rsid w:val="005F33F7"/>
    <w:rsid w:val="006103DF"/>
    <w:rsid w:val="00616C74"/>
    <w:rsid w:val="00622707"/>
    <w:rsid w:val="00660F5B"/>
    <w:rsid w:val="006A220A"/>
    <w:rsid w:val="006B7051"/>
    <w:rsid w:val="006D01CE"/>
    <w:rsid w:val="006F1D5C"/>
    <w:rsid w:val="006F2954"/>
    <w:rsid w:val="00704A20"/>
    <w:rsid w:val="00710F28"/>
    <w:rsid w:val="007136B0"/>
    <w:rsid w:val="00741498"/>
    <w:rsid w:val="00756959"/>
    <w:rsid w:val="00790F0F"/>
    <w:rsid w:val="007A1AA6"/>
    <w:rsid w:val="007A3D8B"/>
    <w:rsid w:val="007C12F0"/>
    <w:rsid w:val="007D419F"/>
    <w:rsid w:val="007F16A7"/>
    <w:rsid w:val="007F484E"/>
    <w:rsid w:val="007F6B07"/>
    <w:rsid w:val="0080512F"/>
    <w:rsid w:val="00805BC2"/>
    <w:rsid w:val="0081510B"/>
    <w:rsid w:val="00830BCD"/>
    <w:rsid w:val="00861476"/>
    <w:rsid w:val="00866137"/>
    <w:rsid w:val="008A1950"/>
    <w:rsid w:val="008A348A"/>
    <w:rsid w:val="008A7349"/>
    <w:rsid w:val="008B3E74"/>
    <w:rsid w:val="008E0B76"/>
    <w:rsid w:val="008E775E"/>
    <w:rsid w:val="009160BC"/>
    <w:rsid w:val="009214F8"/>
    <w:rsid w:val="00937D62"/>
    <w:rsid w:val="009501D9"/>
    <w:rsid w:val="00952BCE"/>
    <w:rsid w:val="009559B2"/>
    <w:rsid w:val="009639E3"/>
    <w:rsid w:val="009649DF"/>
    <w:rsid w:val="00973DA6"/>
    <w:rsid w:val="009813E6"/>
    <w:rsid w:val="0098249B"/>
    <w:rsid w:val="00983958"/>
    <w:rsid w:val="009C377D"/>
    <w:rsid w:val="009E3561"/>
    <w:rsid w:val="009E4454"/>
    <w:rsid w:val="00A16277"/>
    <w:rsid w:val="00A53EF1"/>
    <w:rsid w:val="00A73836"/>
    <w:rsid w:val="00A751DC"/>
    <w:rsid w:val="00A7655D"/>
    <w:rsid w:val="00A766E5"/>
    <w:rsid w:val="00A808EF"/>
    <w:rsid w:val="00A80BC6"/>
    <w:rsid w:val="00A824B0"/>
    <w:rsid w:val="00A9479E"/>
    <w:rsid w:val="00AB6E68"/>
    <w:rsid w:val="00AC38E4"/>
    <w:rsid w:val="00AC4E97"/>
    <w:rsid w:val="00AD6FD9"/>
    <w:rsid w:val="00AD74BA"/>
    <w:rsid w:val="00B0781D"/>
    <w:rsid w:val="00B14CB2"/>
    <w:rsid w:val="00B43666"/>
    <w:rsid w:val="00B63FF1"/>
    <w:rsid w:val="00BD18D8"/>
    <w:rsid w:val="00BD3290"/>
    <w:rsid w:val="00BD6F56"/>
    <w:rsid w:val="00BF0F56"/>
    <w:rsid w:val="00BF45EF"/>
    <w:rsid w:val="00C00B7F"/>
    <w:rsid w:val="00C13AB8"/>
    <w:rsid w:val="00CA05C8"/>
    <w:rsid w:val="00CA4AC8"/>
    <w:rsid w:val="00CD588D"/>
    <w:rsid w:val="00CE2D11"/>
    <w:rsid w:val="00CE4823"/>
    <w:rsid w:val="00CF44D8"/>
    <w:rsid w:val="00D02FC3"/>
    <w:rsid w:val="00D03402"/>
    <w:rsid w:val="00D079C3"/>
    <w:rsid w:val="00D11F86"/>
    <w:rsid w:val="00D17C56"/>
    <w:rsid w:val="00D260C7"/>
    <w:rsid w:val="00D36DEE"/>
    <w:rsid w:val="00D527EA"/>
    <w:rsid w:val="00D565A5"/>
    <w:rsid w:val="00D73440"/>
    <w:rsid w:val="00D77692"/>
    <w:rsid w:val="00D95CBB"/>
    <w:rsid w:val="00DF4D84"/>
    <w:rsid w:val="00E56F91"/>
    <w:rsid w:val="00E67530"/>
    <w:rsid w:val="00E7740E"/>
    <w:rsid w:val="00E97377"/>
    <w:rsid w:val="00EA04BF"/>
    <w:rsid w:val="00EA1A53"/>
    <w:rsid w:val="00ED335E"/>
    <w:rsid w:val="00EF32F8"/>
    <w:rsid w:val="00EF65E8"/>
    <w:rsid w:val="00F14F91"/>
    <w:rsid w:val="00F46F2B"/>
    <w:rsid w:val="00F50586"/>
    <w:rsid w:val="00F51AC9"/>
    <w:rsid w:val="00F55473"/>
    <w:rsid w:val="00F63FC1"/>
    <w:rsid w:val="00F771B3"/>
    <w:rsid w:val="00F9260B"/>
    <w:rsid w:val="00FC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9818F0"/>
  <w15:chartTrackingRefBased/>
  <w15:docId w15:val="{E85C25DD-B781-4671-8E1A-9FBC7194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100" w:after="220" w:line="243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05130"/>
    <w:pPr>
      <w:keepNext/>
      <w:keepLines/>
      <w:spacing w:before="120" w:after="0" w:line="360" w:lineRule="auto"/>
      <w:outlineLvl w:val="0"/>
    </w:pPr>
    <w:rPr>
      <w:rFonts w:ascii="Arial" w:eastAsiaTheme="majorEastAsia" w:hAnsi="Arial" w:cstheme="majorBidi"/>
      <w:b/>
      <w:bCs/>
      <w:color w:val="0F7D3F"/>
      <w:sz w:val="28"/>
      <w:szCs w:val="28"/>
      <w:lang w:eastAsia="da-DK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CA4AC8"/>
    <w:pPr>
      <w:keepNext/>
      <w:keepLines/>
      <w:widowControl w:val="0"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0F7D3F"/>
      <w:sz w:val="26"/>
      <w:szCs w:val="26"/>
      <w:lang w:val="en-US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C00B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C00B7F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538135" w:themeColor="accent6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05130"/>
    <w:rPr>
      <w:rFonts w:ascii="Arial" w:eastAsiaTheme="majorEastAsia" w:hAnsi="Arial" w:cstheme="majorBidi"/>
      <w:b/>
      <w:bCs/>
      <w:color w:val="0F7D3F"/>
      <w:sz w:val="28"/>
      <w:szCs w:val="2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A4AC8"/>
    <w:rPr>
      <w:rFonts w:asciiTheme="majorHAnsi" w:eastAsiaTheme="majorEastAsia" w:hAnsiTheme="majorHAnsi" w:cstheme="majorBidi"/>
      <w:color w:val="0F7D3F"/>
      <w:sz w:val="26"/>
      <w:szCs w:val="26"/>
      <w:lang w:val="en-US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C00B7F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00B7F"/>
    <w:rPr>
      <w:rFonts w:asciiTheme="majorHAnsi" w:eastAsiaTheme="majorEastAsia" w:hAnsiTheme="majorHAnsi" w:cstheme="majorBidi"/>
      <w:i/>
      <w:iCs/>
      <w:color w:val="538135" w:themeColor="accent6" w:themeShade="BF"/>
    </w:rPr>
  </w:style>
  <w:style w:type="paragraph" w:styleId="Sidehoved">
    <w:name w:val="header"/>
    <w:basedOn w:val="Normal"/>
    <w:link w:val="SidehovedTegn"/>
    <w:uiPriority w:val="99"/>
    <w:unhideWhenUsed/>
    <w:rsid w:val="00581F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81F5C"/>
  </w:style>
  <w:style w:type="paragraph" w:styleId="Sidefod">
    <w:name w:val="footer"/>
    <w:basedOn w:val="Normal"/>
    <w:link w:val="SidefodTegn"/>
    <w:uiPriority w:val="99"/>
    <w:unhideWhenUsed/>
    <w:rsid w:val="00581F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81F5C"/>
  </w:style>
  <w:style w:type="paragraph" w:customStyle="1" w:styleId="skema-brdtekst">
    <w:name w:val="skema-brødtekst"/>
    <w:basedOn w:val="Normal"/>
    <w:link w:val="skema-brdtekstTegn"/>
    <w:qFormat/>
    <w:rsid w:val="00176B4F"/>
    <w:pPr>
      <w:widowControl w:val="0"/>
      <w:spacing w:before="127" w:after="120" w:line="242" w:lineRule="exact"/>
      <w:ind w:left="102" w:right="136"/>
    </w:pPr>
    <w:rPr>
      <w:rFonts w:eastAsia="Verdana" w:cs="Verdana"/>
      <w:spacing w:val="-1"/>
      <w:sz w:val="24"/>
      <w:szCs w:val="20"/>
    </w:rPr>
  </w:style>
  <w:style w:type="character" w:customStyle="1" w:styleId="skema-brdtekstTegn">
    <w:name w:val="skema-brødtekst Tegn"/>
    <w:basedOn w:val="Standardskrifttypeiafsnit"/>
    <w:link w:val="skema-brdtekst"/>
    <w:rsid w:val="00176B4F"/>
    <w:rPr>
      <w:rFonts w:eastAsia="Verdana" w:cs="Verdana"/>
      <w:spacing w:val="-1"/>
      <w:sz w:val="24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50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501D9"/>
    <w:rPr>
      <w:rFonts w:ascii="Segoe UI" w:hAnsi="Segoe UI" w:cs="Segoe UI"/>
      <w:sz w:val="18"/>
      <w:szCs w:val="18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334F0C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334F0C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334F0C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334F0C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334F0C"/>
    <w:rPr>
      <w:b/>
      <w:bCs/>
      <w:sz w:val="20"/>
      <w:szCs w:val="20"/>
    </w:rPr>
  </w:style>
  <w:style w:type="paragraph" w:styleId="Listeafsnit">
    <w:name w:val="List Paragraph"/>
    <w:basedOn w:val="Normal"/>
    <w:uiPriority w:val="34"/>
    <w:qFormat/>
    <w:rsid w:val="008A1950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unhideWhenUsed/>
    <w:qFormat/>
    <w:rsid w:val="00D02FC3"/>
    <w:pPr>
      <w:spacing w:before="24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D02FC3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D02FC3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D02FC3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A53EF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br\Documents\AspIT%20liggende%20a4.dotx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56C6B055C223346B1EF9AB59FDDC4AF" ma:contentTypeVersion="0" ma:contentTypeDescription="Opret et nyt dokument." ma:contentTypeScope="" ma:versionID="021c17b8de6842ef45038e0a79d02f6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6b2b9229f1c6e4a3e65d412e9dcc06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717FB-B64D-4B1C-9C05-3B7977E055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5479BF-B150-449A-9788-043DC8DD84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8EC69E-FFBB-41D2-8282-B6E1916163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33E1F0-7B0E-48DF-87A7-A5796E8DD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AspIT liggende a4.dotx</Template>
  <TotalTime>1</TotalTime>
  <Pages>1</Pages>
  <Words>293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Windows-bruger</dc:creator>
  <cp:keywords/>
  <dc:description/>
  <cp:lastModifiedBy>Patrick Sean Lange-Nielsen</cp:lastModifiedBy>
  <cp:revision>2</cp:revision>
  <cp:lastPrinted>2017-12-01T09:37:00Z</cp:lastPrinted>
  <dcterms:created xsi:type="dcterms:W3CDTF">2024-04-18T06:58:00Z</dcterms:created>
  <dcterms:modified xsi:type="dcterms:W3CDTF">2024-04-18T06:58:00Z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0x010100656C6B055C223346B1EF9AB59FDDC4AF</vt:lpwstr>
  </property>
  <property fmtid="{D5CDD505-2E9C-101B-9397-08002B2CF9AE}" pid="3" name="PortalKeyword">
    <vt:lpwstr/>
  </property>
  <property fmtid="{D5CDD505-2E9C-101B-9397-08002B2CF9AE}" pid="4" name="IsMyDocuments">
    <vt:bool>true</vt:bool>
  </property>
</Properties>
</file>