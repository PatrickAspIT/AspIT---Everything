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66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284"/>
        <w:gridCol w:w="6312"/>
      </w:tblGrid>
      <w:tr w:rsidR="001B2ABD" w:rsidTr="004373EC">
        <w:trPr>
          <w:trHeight w:val="4410"/>
        </w:trPr>
        <w:tc>
          <w:tcPr>
            <w:tcW w:w="3970" w:type="dxa"/>
            <w:vAlign w:val="bottom"/>
          </w:tcPr>
          <w:p w:rsidR="001B2ABD" w:rsidRDefault="009B1467" w:rsidP="00236314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BBFA53" wp14:editId="7B0ED739">
                  <wp:extent cx="1752600" cy="1714500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314" w:rsidRDefault="00236314" w:rsidP="00236314">
            <w:pPr>
              <w:tabs>
                <w:tab w:val="left" w:pos="990"/>
              </w:tabs>
            </w:pPr>
          </w:p>
          <w:p w:rsidR="00236314" w:rsidRDefault="00236314" w:rsidP="00236314">
            <w:pPr>
              <w:tabs>
                <w:tab w:val="left" w:pos="990"/>
              </w:tabs>
            </w:pPr>
          </w:p>
        </w:tc>
        <w:tc>
          <w:tcPr>
            <w:tcW w:w="284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12" w:type="dxa"/>
            <w:vAlign w:val="bottom"/>
          </w:tcPr>
          <w:p w:rsidR="001B2ABD" w:rsidRDefault="009B1467" w:rsidP="001B2ABD">
            <w:pPr>
              <w:pStyle w:val="Titel"/>
            </w:pPr>
            <w:r>
              <w:t>FEDTMULE</w:t>
            </w:r>
            <w:bookmarkStart w:id="0" w:name="_GoBack"/>
            <w:bookmarkEnd w:id="0"/>
          </w:p>
          <w:p w:rsidR="001B2ABD" w:rsidRPr="00B57E39" w:rsidRDefault="001B2ABD" w:rsidP="008E27B4">
            <w:pPr>
              <w:pStyle w:val="Undertitel"/>
              <w:rPr>
                <w:w w:val="100"/>
              </w:rPr>
            </w:pPr>
          </w:p>
        </w:tc>
      </w:tr>
      <w:tr w:rsidR="001B2ABD" w:rsidTr="00006118">
        <w:trPr>
          <w:trHeight w:val="9400"/>
        </w:trPr>
        <w:tc>
          <w:tcPr>
            <w:tcW w:w="3970" w:type="dxa"/>
          </w:tcPr>
          <w:sdt>
            <w:sdtPr>
              <w:id w:val="-1711873194"/>
              <w:placeholder>
                <w:docPart w:val="56625F45142F46539F839406CD837A2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5486">
                <w:pPr>
                  <w:pStyle w:val="Overskrift3"/>
                  <w:spacing w:before="0"/>
                </w:pPr>
                <w:r w:rsidRPr="00106E86">
                  <w:rPr>
                    <w:color w:val="BC502E"/>
                    <w:sz w:val="28"/>
                    <w:lang w:bidi="da-DK"/>
                  </w:rPr>
                  <w:t>Profil</w:t>
                </w:r>
              </w:p>
            </w:sdtContent>
          </w:sdt>
          <w:p w:rsidR="00304DC5" w:rsidRPr="001F612C" w:rsidRDefault="004D76B8" w:rsidP="00BB286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Jeg er </w:t>
            </w:r>
            <w:r w:rsidR="00BB2869">
              <w:rPr>
                <w:color w:val="FFFFFF" w:themeColor="background1"/>
                <w:sz w:val="22"/>
              </w:rPr>
              <w:t>18</w:t>
            </w:r>
            <w:r w:rsidR="001F612C">
              <w:rPr>
                <w:color w:val="FFFFFF" w:themeColor="background1"/>
                <w:sz w:val="22"/>
              </w:rPr>
              <w:t xml:space="preserve"> </w:t>
            </w:r>
            <w:r>
              <w:rPr>
                <w:color w:val="FFFFFF" w:themeColor="background1"/>
                <w:sz w:val="22"/>
              </w:rPr>
              <w:t>å</w:t>
            </w:r>
            <w:r w:rsidR="001F612C">
              <w:rPr>
                <w:color w:val="FFFFFF" w:themeColor="background1"/>
                <w:sz w:val="22"/>
              </w:rPr>
              <w:t>r</w:t>
            </w:r>
            <w:r>
              <w:rPr>
                <w:color w:val="FFFFFF" w:themeColor="background1"/>
                <w:sz w:val="22"/>
              </w:rPr>
              <w:t xml:space="preserve"> </w:t>
            </w:r>
            <w:r w:rsidR="001F612C">
              <w:rPr>
                <w:color w:val="FFFFFF" w:themeColor="background1"/>
                <w:sz w:val="22"/>
              </w:rPr>
              <w:t xml:space="preserve">og bor i </w:t>
            </w:r>
            <w:r w:rsidR="00BB2869">
              <w:rPr>
                <w:color w:val="FFFFFF" w:themeColor="background1"/>
                <w:sz w:val="22"/>
              </w:rPr>
              <w:t>Horsens</w:t>
            </w:r>
            <w:r w:rsidR="001F612C" w:rsidRPr="001F612C">
              <w:rPr>
                <w:color w:val="FFFFFF" w:themeColor="background1"/>
                <w:sz w:val="22"/>
              </w:rPr>
              <w:t>.</w:t>
            </w:r>
            <w:r w:rsidR="001F612C">
              <w:rPr>
                <w:color w:val="FFFFFF" w:themeColor="background1"/>
                <w:sz w:val="22"/>
              </w:rPr>
              <w:br/>
            </w:r>
            <w:r w:rsidR="00B57E39">
              <w:rPr>
                <w:color w:val="FFFFFF" w:themeColor="background1"/>
                <w:szCs w:val="18"/>
              </w:rPr>
              <w:br/>
            </w:r>
            <w:r w:rsidR="00304DC5" w:rsidRPr="004373EC">
              <w:rPr>
                <w:color w:val="FFFFFF" w:themeColor="background1"/>
                <w:sz w:val="22"/>
              </w:rPr>
              <w:t xml:space="preserve">Jeg er færdig </w:t>
            </w:r>
            <w:r w:rsidR="00B02124" w:rsidRPr="004373EC">
              <w:rPr>
                <w:color w:val="FFFFFF" w:themeColor="background1"/>
                <w:sz w:val="22"/>
              </w:rPr>
              <w:t>med min uddannelse ved</w:t>
            </w:r>
            <w:r w:rsidR="00304DC5" w:rsidRPr="004373EC">
              <w:rPr>
                <w:color w:val="FFFFFF" w:themeColor="background1"/>
                <w:sz w:val="22"/>
              </w:rPr>
              <w:t xml:space="preserve"> AspIT sommer</w:t>
            </w:r>
            <w:r w:rsidR="00B57E39">
              <w:rPr>
                <w:color w:val="FFFFFF" w:themeColor="background1"/>
                <w:sz w:val="22"/>
              </w:rPr>
              <w:t>en</w:t>
            </w:r>
            <w:r w:rsidR="00304DC5" w:rsidRPr="004373EC">
              <w:rPr>
                <w:color w:val="FFFFFF" w:themeColor="background1"/>
                <w:sz w:val="22"/>
              </w:rPr>
              <w:t xml:space="preserve"> 202</w:t>
            </w:r>
            <w:r w:rsidR="00F063AB">
              <w:rPr>
                <w:color w:val="FFFFFF" w:themeColor="background1"/>
                <w:sz w:val="22"/>
              </w:rPr>
              <w:t>5</w:t>
            </w:r>
            <w:r w:rsidR="00B57E39">
              <w:rPr>
                <w:color w:val="FFFFFF" w:themeColor="background1"/>
                <w:sz w:val="22"/>
              </w:rPr>
              <w:t>,</w:t>
            </w:r>
            <w:r w:rsidR="00D934B5" w:rsidRPr="004373EC">
              <w:rPr>
                <w:color w:val="FFFFFF" w:themeColor="background1"/>
                <w:sz w:val="22"/>
              </w:rPr>
              <w:t xml:space="preserve"> og </w:t>
            </w:r>
            <w:r w:rsidR="001F612C">
              <w:rPr>
                <w:color w:val="FFFFFF" w:themeColor="background1"/>
                <w:sz w:val="22"/>
              </w:rPr>
              <w:t xml:space="preserve">er nu klar til at starte i praktik </w:t>
            </w:r>
            <w:r w:rsidR="00231BBE">
              <w:rPr>
                <w:color w:val="FFFFFF" w:themeColor="background1"/>
                <w:sz w:val="22"/>
              </w:rPr>
              <w:t>G</w:t>
            </w:r>
            <w:r w:rsidR="001F612C">
              <w:rPr>
                <w:color w:val="FFFFFF" w:themeColor="background1"/>
                <w:sz w:val="22"/>
              </w:rPr>
              <w:t>erne indenfor softwareudvikling.</w:t>
            </w:r>
            <w:r w:rsidR="00B57E39">
              <w:rPr>
                <w:color w:val="FFFFFF" w:themeColor="background1"/>
                <w:sz w:val="22"/>
              </w:rPr>
              <w:t xml:space="preserve"> </w:t>
            </w:r>
          </w:p>
          <w:p w:rsidR="00D934B5" w:rsidRDefault="00D934B5" w:rsidP="00304DC5">
            <w:pPr>
              <w:rPr>
                <w:color w:val="FFFFFF" w:themeColor="background1"/>
                <w:sz w:val="22"/>
              </w:rPr>
            </w:pPr>
          </w:p>
          <w:p w:rsidR="001F612C" w:rsidRPr="004373EC" w:rsidRDefault="001F612C" w:rsidP="00304DC5">
            <w:pPr>
              <w:rPr>
                <w:color w:val="FFFFFF" w:themeColor="background1"/>
                <w:sz w:val="22"/>
              </w:rPr>
            </w:pPr>
          </w:p>
          <w:p w:rsidR="00D934B5" w:rsidRDefault="00D934B5" w:rsidP="00304DC5">
            <w:pPr>
              <w:rPr>
                <w:color w:val="FFFFFF" w:themeColor="background1"/>
                <w:sz w:val="22"/>
              </w:rPr>
            </w:pPr>
            <w:r w:rsidRPr="004373EC">
              <w:rPr>
                <w:color w:val="FFFFFF" w:themeColor="background1"/>
                <w:sz w:val="22"/>
              </w:rPr>
              <w:t>Jeg har en autismediagnos</w:t>
            </w:r>
            <w:r w:rsidR="00B02124" w:rsidRPr="004373EC">
              <w:rPr>
                <w:color w:val="FFFFFF" w:themeColor="background1"/>
                <w:sz w:val="22"/>
              </w:rPr>
              <w:t xml:space="preserve">e. For mig betyder det, at jeg har </w:t>
            </w:r>
            <w:r w:rsidR="00BC2BCE" w:rsidRPr="004373EC">
              <w:rPr>
                <w:color w:val="FFFFFF" w:themeColor="background1"/>
                <w:sz w:val="22"/>
              </w:rPr>
              <w:t>det bedst med</w:t>
            </w:r>
            <w:r w:rsidR="00006118">
              <w:rPr>
                <w:color w:val="FFFFFF" w:themeColor="background1"/>
                <w:sz w:val="22"/>
              </w:rPr>
              <w:t xml:space="preserve"> at vide hvad jeg skal lave</w:t>
            </w:r>
            <w:r w:rsidR="00731C5A">
              <w:rPr>
                <w:color w:val="FFFFFF" w:themeColor="background1"/>
                <w:sz w:val="22"/>
              </w:rPr>
              <w:t>, ha</w:t>
            </w:r>
            <w:r w:rsidR="004D76B8">
              <w:rPr>
                <w:color w:val="FFFFFF" w:themeColor="background1"/>
                <w:sz w:val="22"/>
              </w:rPr>
              <w:t>r</w:t>
            </w:r>
            <w:r w:rsidR="00731C5A">
              <w:rPr>
                <w:color w:val="FFFFFF" w:themeColor="background1"/>
                <w:sz w:val="22"/>
              </w:rPr>
              <w:t xml:space="preserve"> opgaver </w:t>
            </w:r>
            <w:r w:rsidR="00231BBE">
              <w:rPr>
                <w:color w:val="FFFFFF" w:themeColor="background1"/>
                <w:sz w:val="22"/>
              </w:rPr>
              <w:t xml:space="preserve">nok </w:t>
            </w:r>
            <w:r w:rsidR="00731C5A">
              <w:rPr>
                <w:color w:val="FFFFFF" w:themeColor="background1"/>
                <w:sz w:val="22"/>
              </w:rPr>
              <w:t xml:space="preserve">at tage </w:t>
            </w:r>
            <w:r w:rsidR="00BA60FD">
              <w:rPr>
                <w:color w:val="FFFFFF" w:themeColor="background1"/>
                <w:sz w:val="22"/>
              </w:rPr>
              <w:t>mig til. Forventet arbejdsdag kl. 9-1</w:t>
            </w:r>
            <w:r w:rsidR="00BB2869">
              <w:rPr>
                <w:color w:val="FFFFFF" w:themeColor="background1"/>
                <w:sz w:val="22"/>
              </w:rPr>
              <w:t>5</w:t>
            </w:r>
            <w:r w:rsidR="00BA60FD">
              <w:rPr>
                <w:color w:val="FFFFFF" w:themeColor="background1"/>
                <w:sz w:val="22"/>
              </w:rPr>
              <w:t>.</w:t>
            </w:r>
          </w:p>
          <w:p w:rsidR="001F612C" w:rsidRDefault="001F612C" w:rsidP="00304DC5">
            <w:pPr>
              <w:rPr>
                <w:color w:val="FFFFFF" w:themeColor="background1"/>
                <w:sz w:val="22"/>
              </w:rPr>
            </w:pPr>
          </w:p>
          <w:p w:rsidR="001F612C" w:rsidRPr="004373EC" w:rsidRDefault="001F612C" w:rsidP="00304DC5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Mine lærere fortæller mig, at jeg </w:t>
            </w:r>
            <w:r w:rsidR="00210911">
              <w:rPr>
                <w:color w:val="FFFFFF" w:themeColor="background1"/>
                <w:sz w:val="22"/>
              </w:rPr>
              <w:t>har et højt fagligt niveau, og er rar og behagelig at være sammen med</w:t>
            </w:r>
            <w:r>
              <w:rPr>
                <w:color w:val="FFFFFF" w:themeColor="background1"/>
                <w:sz w:val="22"/>
              </w:rPr>
              <w:t>.</w:t>
            </w:r>
            <w:r w:rsidR="00554850">
              <w:rPr>
                <w:color w:val="FFFFFF" w:themeColor="background1"/>
                <w:sz w:val="22"/>
              </w:rPr>
              <w:t xml:space="preserve"> Jeg er mødestabil og nem at have som kollega. Jeg kan lide at sætte mig ind i nye kode-ting.</w:t>
            </w:r>
          </w:p>
          <w:p w:rsidR="00036450" w:rsidRDefault="00036450" w:rsidP="00036450"/>
          <w:p w:rsidR="00236314" w:rsidRPr="00E4381A" w:rsidRDefault="00236314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5D7FCDD4178743A4843390C5A759DB8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CB0055" w:rsidRDefault="00CB0055" w:rsidP="00CB0055">
                <w:pPr>
                  <w:pStyle w:val="Overskrift3"/>
                </w:pPr>
                <w:r w:rsidRPr="00106E86">
                  <w:rPr>
                    <w:color w:val="C45D48"/>
                    <w:sz w:val="28"/>
                    <w:lang w:bidi="da-DK"/>
                  </w:rPr>
                  <w:t>Hobbyer</w:t>
                </w:r>
              </w:p>
            </w:sdtContent>
          </w:sdt>
          <w:p w:rsidR="004D3011" w:rsidRPr="004373EC" w:rsidRDefault="00B02124" w:rsidP="004D3011">
            <w:pPr>
              <w:rPr>
                <w:color w:val="FFFFFF" w:themeColor="background1"/>
                <w:sz w:val="22"/>
              </w:rPr>
            </w:pPr>
            <w:r w:rsidRPr="004373EC">
              <w:rPr>
                <w:color w:val="FFFFFF" w:themeColor="background1"/>
                <w:sz w:val="22"/>
              </w:rPr>
              <w:t>Gaming</w:t>
            </w:r>
          </w:p>
          <w:p w:rsidR="00106E86" w:rsidRPr="004373EC" w:rsidRDefault="00106E86" w:rsidP="004D3011">
            <w:pPr>
              <w:rPr>
                <w:color w:val="FFFFFF" w:themeColor="background1"/>
                <w:sz w:val="22"/>
              </w:rPr>
            </w:pPr>
            <w:r w:rsidRPr="004373EC">
              <w:rPr>
                <w:color w:val="FFFFFF" w:themeColor="background1"/>
                <w:sz w:val="22"/>
              </w:rPr>
              <w:t>Softwareudvikling</w:t>
            </w:r>
          </w:p>
          <w:p w:rsidR="004D3011" w:rsidRDefault="00BB2869" w:rsidP="004D3011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Spiludvikling</w:t>
            </w:r>
          </w:p>
          <w:p w:rsidR="00B14FBE" w:rsidRPr="004373EC" w:rsidRDefault="00B14FBE" w:rsidP="004D3011">
            <w:pPr>
              <w:rPr>
                <w:color w:val="FFFFFF" w:themeColor="background1"/>
                <w:sz w:val="22"/>
              </w:rPr>
            </w:pPr>
          </w:p>
          <w:p w:rsidR="004D3011" w:rsidRPr="004D3011" w:rsidRDefault="004D3011" w:rsidP="00731C5A"/>
        </w:tc>
        <w:tc>
          <w:tcPr>
            <w:tcW w:w="284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12" w:type="dxa"/>
          </w:tcPr>
          <w:p w:rsidR="00036450" w:rsidRPr="00B02124" w:rsidRDefault="00304DC5" w:rsidP="00036450">
            <w:pPr>
              <w:pStyle w:val="Overskrift2"/>
              <w:rPr>
                <w:sz w:val="28"/>
              </w:rPr>
            </w:pPr>
            <w:r w:rsidRPr="00B02124">
              <w:rPr>
                <w:sz w:val="28"/>
              </w:rPr>
              <w:t>Fag</w:t>
            </w:r>
            <w:r w:rsidR="00D934B5" w:rsidRPr="00B02124">
              <w:rPr>
                <w:sz w:val="28"/>
              </w:rPr>
              <w:t>lige kompetencer</w:t>
            </w:r>
          </w:p>
          <w:p w:rsidR="00927034" w:rsidRPr="00927034" w:rsidRDefault="00D934B5" w:rsidP="00927034">
            <w:pPr>
              <w:pStyle w:val="Listeafsnit"/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 w:rsidRPr="00C506D2">
              <w:rPr>
                <w:sz w:val="22"/>
                <w:lang w:val="en-US"/>
              </w:rPr>
              <w:t>C#</w:t>
            </w:r>
            <w:r w:rsidR="00540D70">
              <w:rPr>
                <w:sz w:val="22"/>
                <w:lang w:val="en-US"/>
              </w:rPr>
              <w:t>, F#</w:t>
            </w:r>
            <w:r w:rsidR="004E164F" w:rsidRPr="00C506D2">
              <w:rPr>
                <w:sz w:val="22"/>
                <w:lang w:val="en-US"/>
              </w:rPr>
              <w:t>, .NET</w:t>
            </w:r>
            <w:r w:rsidR="00B71683" w:rsidRPr="00C506D2">
              <w:rPr>
                <w:sz w:val="22"/>
                <w:lang w:val="en-US"/>
              </w:rPr>
              <w:t xml:space="preserve">, Razor Pages, </w:t>
            </w:r>
            <w:proofErr w:type="spellStart"/>
            <w:r w:rsidR="00B71683" w:rsidRPr="00C506D2">
              <w:rPr>
                <w:sz w:val="22"/>
                <w:lang w:val="en-US"/>
              </w:rPr>
              <w:t>Blazor</w:t>
            </w:r>
            <w:proofErr w:type="spellEnd"/>
            <w:r w:rsidR="00C506D2" w:rsidRPr="00C506D2">
              <w:rPr>
                <w:sz w:val="22"/>
                <w:lang w:val="en-US"/>
              </w:rPr>
              <w:t xml:space="preserve"> Web Assembly</w:t>
            </w:r>
            <w:r w:rsidR="00F2145D" w:rsidRPr="00C506D2">
              <w:rPr>
                <w:sz w:val="22"/>
                <w:lang w:val="en-US"/>
              </w:rPr>
              <w:t>, MVC</w:t>
            </w:r>
            <w:r w:rsidR="00296692">
              <w:rPr>
                <w:sz w:val="22"/>
                <w:lang w:val="en-US"/>
              </w:rPr>
              <w:t>, WPF</w:t>
            </w:r>
            <w:r w:rsidR="00927034">
              <w:rPr>
                <w:sz w:val="22"/>
                <w:lang w:val="en-US"/>
              </w:rPr>
              <w:t xml:space="preserve">, Design </w:t>
            </w:r>
            <w:proofErr w:type="spellStart"/>
            <w:r w:rsidR="00927034">
              <w:rPr>
                <w:sz w:val="22"/>
                <w:lang w:val="en-US"/>
              </w:rPr>
              <w:t>mønstre</w:t>
            </w:r>
            <w:proofErr w:type="spellEnd"/>
          </w:p>
          <w:p w:rsidR="00D934B5" w:rsidRPr="00C506D2" w:rsidRDefault="00D934B5" w:rsidP="00D934B5">
            <w:pPr>
              <w:pStyle w:val="Listeafsnit"/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 w:rsidRPr="00C506D2">
              <w:rPr>
                <w:sz w:val="22"/>
                <w:lang w:val="en-US"/>
              </w:rPr>
              <w:t>SQL</w:t>
            </w:r>
            <w:r w:rsidR="00C506D2" w:rsidRPr="00C506D2">
              <w:rPr>
                <w:sz w:val="22"/>
                <w:lang w:val="en-US"/>
              </w:rPr>
              <w:t xml:space="preserve">, </w:t>
            </w:r>
            <w:r w:rsidR="004E164F" w:rsidRPr="00C506D2">
              <w:rPr>
                <w:sz w:val="22"/>
                <w:lang w:val="en-US"/>
              </w:rPr>
              <w:t>SSMS</w:t>
            </w:r>
            <w:r w:rsidR="00C506D2" w:rsidRPr="00C506D2">
              <w:rPr>
                <w:sz w:val="22"/>
                <w:lang w:val="en-US"/>
              </w:rPr>
              <w:t xml:space="preserve"> og Entity Framework</w:t>
            </w:r>
          </w:p>
          <w:p w:rsidR="0008148A" w:rsidRPr="004E164F" w:rsidRDefault="00B71683" w:rsidP="00D934B5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REST API med C#</w:t>
            </w:r>
          </w:p>
          <w:p w:rsidR="00B71683" w:rsidRDefault="004E164F" w:rsidP="00B71683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Objektorienteret Programmering med </w:t>
            </w:r>
            <w:proofErr w:type="spellStart"/>
            <w:r>
              <w:rPr>
                <w:sz w:val="22"/>
              </w:rPr>
              <w:t>polymorfi</w:t>
            </w:r>
            <w:proofErr w:type="spellEnd"/>
          </w:p>
          <w:p w:rsidR="009E1F2E" w:rsidRPr="006322B7" w:rsidRDefault="009E1F2E" w:rsidP="009E1F2E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Objektorienteret Analyse/Design</w:t>
            </w:r>
            <w:r w:rsidR="006322B7">
              <w:rPr>
                <w:sz w:val="22"/>
              </w:rPr>
              <w:t xml:space="preserve"> med UML</w:t>
            </w:r>
          </w:p>
          <w:p w:rsidR="00BB2869" w:rsidRPr="00B71683" w:rsidRDefault="00BB2869" w:rsidP="00B71683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Datastrukturer</w:t>
            </w:r>
            <w:r w:rsidR="0067103C">
              <w:rPr>
                <w:sz w:val="22"/>
              </w:rPr>
              <w:t xml:space="preserve"> og algoritmer med tids- og pladskompleksitet</w:t>
            </w:r>
          </w:p>
          <w:p w:rsidR="00F063AB" w:rsidRPr="00BB2869" w:rsidRDefault="004E164F" w:rsidP="00BB2869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Versionsstyring med </w:t>
            </w:r>
            <w:r w:rsidR="00D934B5" w:rsidRPr="00B02124">
              <w:rPr>
                <w:sz w:val="22"/>
              </w:rPr>
              <w:t>G</w:t>
            </w:r>
            <w:r w:rsidR="0008148A">
              <w:rPr>
                <w:sz w:val="22"/>
              </w:rPr>
              <w:t>it</w:t>
            </w:r>
            <w:r>
              <w:rPr>
                <w:sz w:val="22"/>
              </w:rPr>
              <w:t xml:space="preserve"> og </w:t>
            </w:r>
            <w:proofErr w:type="spellStart"/>
            <w:r>
              <w:rPr>
                <w:sz w:val="22"/>
              </w:rPr>
              <w:t>Github</w:t>
            </w:r>
            <w:proofErr w:type="spellEnd"/>
          </w:p>
          <w:p w:rsidR="00C506D2" w:rsidRDefault="00C506D2" w:rsidP="00D934B5">
            <w:pPr>
              <w:pStyle w:val="Listeafsnit"/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Dependency Injection / Inversion of Control</w:t>
            </w:r>
          </w:p>
          <w:p w:rsidR="00C506D2" w:rsidRDefault="00C506D2" w:rsidP="00D934B5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C506D2">
              <w:rPr>
                <w:sz w:val="22"/>
              </w:rPr>
              <w:t>Microservice</w:t>
            </w:r>
            <w:proofErr w:type="spellEnd"/>
            <w:r w:rsidRPr="00C506D2">
              <w:rPr>
                <w:sz w:val="22"/>
              </w:rPr>
              <w:t xml:space="preserve"> arkitektur med </w:t>
            </w:r>
            <w:proofErr w:type="spellStart"/>
            <w:r w:rsidRPr="00C506D2">
              <w:rPr>
                <w:sz w:val="22"/>
              </w:rPr>
              <w:t>gRPC</w:t>
            </w:r>
            <w:proofErr w:type="spellEnd"/>
            <w:r w:rsidRPr="00C506D2">
              <w:rPr>
                <w:sz w:val="22"/>
              </w:rPr>
              <w:t xml:space="preserve"> og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SignalR</w:t>
            </w:r>
            <w:proofErr w:type="spellEnd"/>
          </w:p>
          <w:p w:rsidR="00BB2869" w:rsidRDefault="00BB2869" w:rsidP="00BB2869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Hjemmesidebygning med HTML, </w:t>
            </w:r>
            <w:proofErr w:type="spellStart"/>
            <w:r>
              <w:rPr>
                <w:sz w:val="22"/>
              </w:rPr>
              <w:t>TypeScript</w:t>
            </w:r>
            <w:proofErr w:type="spellEnd"/>
            <w:r>
              <w:rPr>
                <w:sz w:val="22"/>
              </w:rPr>
              <w:t xml:space="preserve"> og JavaScript</w:t>
            </w:r>
          </w:p>
          <w:p w:rsidR="00B02124" w:rsidRPr="00D6567B" w:rsidRDefault="00BB2869" w:rsidP="009E7A9C">
            <w:pPr>
              <w:pStyle w:val="Listeafsnit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Styling med CSS og Bootstrap5</w:t>
            </w:r>
            <w:r w:rsidR="00231BBE">
              <w:rPr>
                <w:sz w:val="22"/>
              </w:rPr>
              <w:br/>
            </w:r>
          </w:p>
          <w:p w:rsidR="00036450" w:rsidRPr="00B02124" w:rsidRDefault="00D934B5" w:rsidP="00036450">
            <w:pPr>
              <w:pStyle w:val="Overskrift2"/>
              <w:rPr>
                <w:sz w:val="28"/>
              </w:rPr>
            </w:pPr>
            <w:r w:rsidRPr="00B02124">
              <w:rPr>
                <w:sz w:val="28"/>
              </w:rPr>
              <w:t>Personlige kompetencer</w:t>
            </w:r>
          </w:p>
          <w:p w:rsidR="009F7FCE" w:rsidRPr="002948B4" w:rsidRDefault="00B83C42" w:rsidP="00B83C42">
            <w:pPr>
              <w:rPr>
                <w:sz w:val="22"/>
              </w:rPr>
            </w:pPr>
            <w:r w:rsidRPr="002948B4">
              <w:rPr>
                <w:sz w:val="22"/>
              </w:rPr>
              <w:t xml:space="preserve">Som softwareudvikler </w:t>
            </w:r>
            <w:r w:rsidR="00231BBE">
              <w:rPr>
                <w:sz w:val="22"/>
              </w:rPr>
              <w:t xml:space="preserve">er jeg </w:t>
            </w:r>
            <w:r w:rsidRPr="002948B4">
              <w:rPr>
                <w:sz w:val="22"/>
              </w:rPr>
              <w:t>nysgerrig og analyserende</w:t>
            </w:r>
            <w:r w:rsidR="00231BBE">
              <w:rPr>
                <w:sz w:val="22"/>
              </w:rPr>
              <w:t>. J</w:t>
            </w:r>
            <w:r w:rsidRPr="002948B4">
              <w:rPr>
                <w:sz w:val="22"/>
              </w:rPr>
              <w:t xml:space="preserve">eg </w:t>
            </w:r>
            <w:r w:rsidR="00231BBE">
              <w:rPr>
                <w:sz w:val="22"/>
              </w:rPr>
              <w:t xml:space="preserve">kan </w:t>
            </w:r>
            <w:r w:rsidRPr="002948B4">
              <w:rPr>
                <w:sz w:val="22"/>
              </w:rPr>
              <w:t>omsætte teoretisk viden til praktisk kode. Jeg har gode samarbejdsevner og formår at bevare overblikket over opgaver og kompleks kode.</w:t>
            </w:r>
          </w:p>
          <w:p w:rsidR="00D934B5" w:rsidRPr="00B02124" w:rsidRDefault="00D934B5" w:rsidP="00D934B5">
            <w:pPr>
              <w:pStyle w:val="Overskrift2"/>
              <w:rPr>
                <w:sz w:val="28"/>
              </w:rPr>
            </w:pPr>
            <w:r w:rsidRPr="00B02124">
              <w:rPr>
                <w:sz w:val="28"/>
              </w:rPr>
              <w:t>Jeg har det bedst, hvis jeg:</w:t>
            </w:r>
          </w:p>
          <w:p w:rsidR="00006118" w:rsidRDefault="00006118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Har noget at lave (ikke sidder uden opgave)</w:t>
            </w:r>
          </w:p>
          <w:p w:rsidR="00006118" w:rsidRDefault="00006118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Har en brugbar beskrivelse af opgave</w:t>
            </w:r>
            <w:r w:rsidR="00231BBE">
              <w:rPr>
                <w:color w:val="000000" w:themeColor="text1"/>
                <w:sz w:val="22"/>
              </w:rPr>
              <w:t>n</w:t>
            </w:r>
          </w:p>
          <w:p w:rsidR="00D6567B" w:rsidRPr="00B02124" w:rsidRDefault="00D6567B" w:rsidP="00D6567B">
            <w:pPr>
              <w:pStyle w:val="Overskrift2"/>
              <w:rPr>
                <w:sz w:val="28"/>
              </w:rPr>
            </w:pPr>
            <w:r>
              <w:rPr>
                <w:sz w:val="28"/>
              </w:rPr>
              <w:t xml:space="preserve">Links </w:t>
            </w:r>
            <w:r w:rsidR="00231BBE">
              <w:rPr>
                <w:sz w:val="28"/>
              </w:rPr>
              <w:t>(EKSEMPLER PÅ MIN KODE)</w:t>
            </w:r>
          </w:p>
          <w:p w:rsidR="00D6567B" w:rsidRPr="00D6567B" w:rsidRDefault="00E93DB4" w:rsidP="00D6567B">
            <w:pPr>
              <w:pStyle w:val="Listeafsnit"/>
              <w:numPr>
                <w:ilvl w:val="0"/>
                <w:numId w:val="6"/>
              </w:numPr>
              <w:rPr>
                <w:color w:val="000000" w:themeColor="text1"/>
                <w:sz w:val="22"/>
              </w:rPr>
            </w:pPr>
            <w:hyperlink r:id="rId12" w:history="1">
              <w:r w:rsidR="008269BC" w:rsidRPr="008269BC">
                <w:rPr>
                  <w:rStyle w:val="Hyperlink"/>
                  <w:sz w:val="22"/>
                </w:rPr>
                <w:t>GitHub Profil</w:t>
              </w:r>
            </w:hyperlink>
          </w:p>
          <w:p w:rsidR="00D6567B" w:rsidRPr="00D6567B" w:rsidRDefault="00D6567B" w:rsidP="00D6567B">
            <w:pPr>
              <w:rPr>
                <w:color w:val="000000" w:themeColor="text1"/>
                <w:sz w:val="22"/>
              </w:rPr>
            </w:pPr>
          </w:p>
          <w:p w:rsidR="00D934B5" w:rsidRPr="00D934B5" w:rsidRDefault="00D934B5" w:rsidP="00006118">
            <w:pPr>
              <w:pStyle w:val="Listeafsnit"/>
              <w:numPr>
                <w:ilvl w:val="0"/>
                <w:numId w:val="4"/>
              </w:numPr>
              <w:rPr>
                <w:color w:val="FFFFFF" w:themeColor="background1"/>
              </w:rPr>
            </w:pPr>
          </w:p>
        </w:tc>
      </w:tr>
    </w:tbl>
    <w:p w:rsidR="0043117B" w:rsidRDefault="00E93DB4" w:rsidP="000C45FF">
      <w:pPr>
        <w:tabs>
          <w:tab w:val="left" w:pos="990"/>
        </w:tabs>
      </w:pPr>
    </w:p>
    <w:sectPr w:rsidR="0043117B" w:rsidSect="00AE7882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DB4" w:rsidRDefault="00E93DB4" w:rsidP="000C45FF">
      <w:r>
        <w:separator/>
      </w:r>
    </w:p>
  </w:endnote>
  <w:endnote w:type="continuationSeparator" w:id="0">
    <w:p w:rsidR="00E93DB4" w:rsidRDefault="00E93DB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DB4" w:rsidRDefault="00E93DB4" w:rsidP="000C45FF">
      <w:r>
        <w:separator/>
      </w:r>
    </w:p>
  </w:footnote>
  <w:footnote w:type="continuationSeparator" w:id="0">
    <w:p w:rsidR="00E93DB4" w:rsidRDefault="00E93DB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Sidehoved"/>
    </w:pPr>
    <w:r>
      <w:rPr>
        <w:noProof/>
        <w:lang w:bidi="da-DK"/>
      </w:rPr>
      <w:drawing>
        <wp:anchor distT="0" distB="0" distL="114300" distR="114300" simplePos="0" relativeHeight="251658240" behindDoc="1" locked="0" layoutInCell="1" allowOverlap="1" wp14:anchorId="49132CCA" wp14:editId="7FAA2F86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95250" t="57150" r="26670" b="6667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  <a:effectLst>
                    <a:outerShdw blurRad="50800" dist="38100" dir="10800000" algn="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7EA2"/>
    <w:multiLevelType w:val="hybridMultilevel"/>
    <w:tmpl w:val="E3E440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7B54"/>
    <w:multiLevelType w:val="hybridMultilevel"/>
    <w:tmpl w:val="2676C6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EB6"/>
    <w:multiLevelType w:val="hybridMultilevel"/>
    <w:tmpl w:val="84E84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3A97"/>
    <w:multiLevelType w:val="hybridMultilevel"/>
    <w:tmpl w:val="CE02A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08B4"/>
    <w:multiLevelType w:val="hybridMultilevel"/>
    <w:tmpl w:val="FF2CD7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00458"/>
    <w:multiLevelType w:val="hybridMultilevel"/>
    <w:tmpl w:val="A08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8A"/>
    <w:rsid w:val="00006118"/>
    <w:rsid w:val="0003281B"/>
    <w:rsid w:val="00035486"/>
    <w:rsid w:val="00036450"/>
    <w:rsid w:val="00074CEA"/>
    <w:rsid w:val="0008148A"/>
    <w:rsid w:val="00094499"/>
    <w:rsid w:val="00097923"/>
    <w:rsid w:val="000A7978"/>
    <w:rsid w:val="000C45FF"/>
    <w:rsid w:val="000E3FD1"/>
    <w:rsid w:val="000E7A5E"/>
    <w:rsid w:val="001030A5"/>
    <w:rsid w:val="00106E86"/>
    <w:rsid w:val="00112054"/>
    <w:rsid w:val="0012384B"/>
    <w:rsid w:val="00145D72"/>
    <w:rsid w:val="001525E1"/>
    <w:rsid w:val="001751B2"/>
    <w:rsid w:val="00176CC5"/>
    <w:rsid w:val="00180329"/>
    <w:rsid w:val="00181E9C"/>
    <w:rsid w:val="0019001F"/>
    <w:rsid w:val="001A74A5"/>
    <w:rsid w:val="001B22AD"/>
    <w:rsid w:val="001B2ABD"/>
    <w:rsid w:val="001C5AEA"/>
    <w:rsid w:val="001D6E53"/>
    <w:rsid w:val="001E0391"/>
    <w:rsid w:val="001E1759"/>
    <w:rsid w:val="001F1ECC"/>
    <w:rsid w:val="001F612C"/>
    <w:rsid w:val="00207D9D"/>
    <w:rsid w:val="00210911"/>
    <w:rsid w:val="0022735E"/>
    <w:rsid w:val="00231BBE"/>
    <w:rsid w:val="00236314"/>
    <w:rsid w:val="002400EB"/>
    <w:rsid w:val="00256CF7"/>
    <w:rsid w:val="002663F3"/>
    <w:rsid w:val="00281FD5"/>
    <w:rsid w:val="002948B4"/>
    <w:rsid w:val="00296692"/>
    <w:rsid w:val="002A7E88"/>
    <w:rsid w:val="002C3BFD"/>
    <w:rsid w:val="002E7708"/>
    <w:rsid w:val="0030481B"/>
    <w:rsid w:val="00304DC5"/>
    <w:rsid w:val="003126C2"/>
    <w:rsid w:val="003156FC"/>
    <w:rsid w:val="003254B5"/>
    <w:rsid w:val="00352396"/>
    <w:rsid w:val="00354DBA"/>
    <w:rsid w:val="0037121F"/>
    <w:rsid w:val="003844B2"/>
    <w:rsid w:val="003A0D01"/>
    <w:rsid w:val="003A6B7D"/>
    <w:rsid w:val="003B06CA"/>
    <w:rsid w:val="004071FC"/>
    <w:rsid w:val="004373EC"/>
    <w:rsid w:val="004455C2"/>
    <w:rsid w:val="00445947"/>
    <w:rsid w:val="004573FD"/>
    <w:rsid w:val="004813B3"/>
    <w:rsid w:val="00481F98"/>
    <w:rsid w:val="00496591"/>
    <w:rsid w:val="004B7F22"/>
    <w:rsid w:val="004C63E4"/>
    <w:rsid w:val="004D3011"/>
    <w:rsid w:val="004D76B8"/>
    <w:rsid w:val="004E164F"/>
    <w:rsid w:val="004F5094"/>
    <w:rsid w:val="00513277"/>
    <w:rsid w:val="005262AC"/>
    <w:rsid w:val="00540D70"/>
    <w:rsid w:val="00542D3B"/>
    <w:rsid w:val="00554850"/>
    <w:rsid w:val="00596342"/>
    <w:rsid w:val="005A670E"/>
    <w:rsid w:val="005A6AF4"/>
    <w:rsid w:val="005E39D5"/>
    <w:rsid w:val="00600670"/>
    <w:rsid w:val="00612867"/>
    <w:rsid w:val="0062123A"/>
    <w:rsid w:val="006322B7"/>
    <w:rsid w:val="00646E75"/>
    <w:rsid w:val="0066412E"/>
    <w:rsid w:val="0067103C"/>
    <w:rsid w:val="006771D0"/>
    <w:rsid w:val="00677438"/>
    <w:rsid w:val="00683FF6"/>
    <w:rsid w:val="00690D60"/>
    <w:rsid w:val="006C407C"/>
    <w:rsid w:val="006E166F"/>
    <w:rsid w:val="00715FCB"/>
    <w:rsid w:val="007171BC"/>
    <w:rsid w:val="00731C5A"/>
    <w:rsid w:val="00743101"/>
    <w:rsid w:val="007775E1"/>
    <w:rsid w:val="007867A0"/>
    <w:rsid w:val="007927F5"/>
    <w:rsid w:val="007F6B67"/>
    <w:rsid w:val="00802CA0"/>
    <w:rsid w:val="00816190"/>
    <w:rsid w:val="008269BC"/>
    <w:rsid w:val="008E27B4"/>
    <w:rsid w:val="009179C9"/>
    <w:rsid w:val="009260CD"/>
    <w:rsid w:val="00927034"/>
    <w:rsid w:val="00952C25"/>
    <w:rsid w:val="009A022E"/>
    <w:rsid w:val="009B1467"/>
    <w:rsid w:val="009D5BBD"/>
    <w:rsid w:val="009E1F2E"/>
    <w:rsid w:val="009E7A9C"/>
    <w:rsid w:val="009F7FCE"/>
    <w:rsid w:val="00A13832"/>
    <w:rsid w:val="00A2118D"/>
    <w:rsid w:val="00A40464"/>
    <w:rsid w:val="00A52A8C"/>
    <w:rsid w:val="00A534BB"/>
    <w:rsid w:val="00A83E25"/>
    <w:rsid w:val="00AD76E2"/>
    <w:rsid w:val="00AE4ECD"/>
    <w:rsid w:val="00AE5BF5"/>
    <w:rsid w:val="00AE7882"/>
    <w:rsid w:val="00B02124"/>
    <w:rsid w:val="00B128B6"/>
    <w:rsid w:val="00B14FBE"/>
    <w:rsid w:val="00B20152"/>
    <w:rsid w:val="00B359E4"/>
    <w:rsid w:val="00B57D98"/>
    <w:rsid w:val="00B57E39"/>
    <w:rsid w:val="00B70850"/>
    <w:rsid w:val="00B71683"/>
    <w:rsid w:val="00B83C42"/>
    <w:rsid w:val="00BA60FD"/>
    <w:rsid w:val="00BB2869"/>
    <w:rsid w:val="00BC2BCE"/>
    <w:rsid w:val="00C066B6"/>
    <w:rsid w:val="00C37BA1"/>
    <w:rsid w:val="00C4674C"/>
    <w:rsid w:val="00C506CF"/>
    <w:rsid w:val="00C506D2"/>
    <w:rsid w:val="00C72BED"/>
    <w:rsid w:val="00C9578B"/>
    <w:rsid w:val="00CB0055"/>
    <w:rsid w:val="00CB2293"/>
    <w:rsid w:val="00CB681B"/>
    <w:rsid w:val="00CF0E28"/>
    <w:rsid w:val="00D07CE6"/>
    <w:rsid w:val="00D2522B"/>
    <w:rsid w:val="00D258C8"/>
    <w:rsid w:val="00D422DE"/>
    <w:rsid w:val="00D5459D"/>
    <w:rsid w:val="00D60C0F"/>
    <w:rsid w:val="00D6567B"/>
    <w:rsid w:val="00D776BE"/>
    <w:rsid w:val="00D90D6C"/>
    <w:rsid w:val="00D934B5"/>
    <w:rsid w:val="00DA1F4D"/>
    <w:rsid w:val="00DA62DA"/>
    <w:rsid w:val="00DB75A4"/>
    <w:rsid w:val="00DC768C"/>
    <w:rsid w:val="00DC7CD8"/>
    <w:rsid w:val="00DD172A"/>
    <w:rsid w:val="00E157CE"/>
    <w:rsid w:val="00E25A26"/>
    <w:rsid w:val="00E4381A"/>
    <w:rsid w:val="00E47D07"/>
    <w:rsid w:val="00E55D74"/>
    <w:rsid w:val="00E85618"/>
    <w:rsid w:val="00E93DB4"/>
    <w:rsid w:val="00ED7DFC"/>
    <w:rsid w:val="00EF38B9"/>
    <w:rsid w:val="00F063AB"/>
    <w:rsid w:val="00F2145D"/>
    <w:rsid w:val="00F426DC"/>
    <w:rsid w:val="00F60274"/>
    <w:rsid w:val="00F77FB9"/>
    <w:rsid w:val="00F86DE6"/>
    <w:rsid w:val="00FB068F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39D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181E9C"/>
    <w:pPr>
      <w:keepNext/>
      <w:keepLines/>
      <w:pBdr>
        <w:bottom w:val="single" w:sz="8" w:space="1" w:color="C7690B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B359E4"/>
    <w:pPr>
      <w:outlineLvl w:val="3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81E9C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Fremhv">
    <w:name w:val="Emphasis"/>
    <w:basedOn w:val="Standardskrifttypeiafsnit"/>
    <w:uiPriority w:val="11"/>
    <w:semiHidden/>
    <w:qFormat/>
    <w:rsid w:val="00E25A26"/>
    <w:rPr>
      <w:i/>
      <w:i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o">
    <w:name w:val="Date"/>
    <w:basedOn w:val="Normal"/>
    <w:next w:val="Normal"/>
    <w:link w:val="DatoTegn"/>
    <w:uiPriority w:val="99"/>
    <w:rsid w:val="00036450"/>
  </w:style>
  <w:style w:type="character" w:customStyle="1" w:styleId="DatoTegn">
    <w:name w:val="Dato Tegn"/>
    <w:basedOn w:val="Standardskrifttypeiafsnit"/>
    <w:link w:val="Dato"/>
    <w:uiPriority w:val="99"/>
    <w:rsid w:val="00036450"/>
    <w:rPr>
      <w:sz w:val="18"/>
      <w:szCs w:val="22"/>
    </w:rPr>
  </w:style>
  <w:style w:type="character" w:styleId="Hyperlink">
    <w:name w:val="Hyperlink"/>
    <w:basedOn w:val="Standardskrifttypeiafsnit"/>
    <w:uiPriority w:val="99"/>
    <w:unhideWhenUsed/>
    <w:rsid w:val="00281FD5"/>
    <w:rPr>
      <w:color w:val="B85A22" w:themeColor="accent2" w:themeShade="BF"/>
      <w:u w:val="single"/>
    </w:rPr>
  </w:style>
  <w:style w:type="character" w:styleId="Ulstomtale">
    <w:name w:val="Unresolved Mention"/>
    <w:basedOn w:val="Standardskrifttypeiafsnit"/>
    <w:uiPriority w:val="99"/>
    <w:semiHidden/>
    <w:rsid w:val="004813B3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C45FF"/>
    <w:rPr>
      <w:sz w:val="22"/>
      <w:szCs w:val="22"/>
    </w:rPr>
  </w:style>
  <w:style w:type="paragraph" w:styleId="Sidefod">
    <w:name w:val="footer"/>
    <w:basedOn w:val="Normal"/>
    <w:link w:val="Sidefod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C45FF"/>
    <w:rPr>
      <w:sz w:val="22"/>
      <w:szCs w:val="22"/>
    </w:rPr>
  </w:style>
  <w:style w:type="table" w:styleId="Tabel-Gitter">
    <w:name w:val="Table Grid"/>
    <w:basedOn w:val="Tabel-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1B2ABD"/>
    <w:rPr>
      <w:color w:val="80808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359E4"/>
    <w:rPr>
      <w:b/>
      <w:sz w:val="18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12E"/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12E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D934B5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B83C42"/>
    <w:rPr>
      <w:b/>
      <w:bCs/>
    </w:rPr>
  </w:style>
  <w:style w:type="character" w:styleId="BesgtLink">
    <w:name w:val="FollowedHyperlink"/>
    <w:basedOn w:val="Standardskrifttypeiafsnit"/>
    <w:uiPriority w:val="99"/>
    <w:semiHidden/>
    <w:unhideWhenUsed/>
    <w:rsid w:val="0022735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tr543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a\AppData\Roaming\Microsoft\Templates\CV%20i%20bl&#229;%20og%20gr&#22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625F45142F46539F839406CD837A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91574E-E680-439A-87CE-AC9E99DB573B}"/>
      </w:docPartPr>
      <w:docPartBody>
        <w:p w:rsidR="006D440B" w:rsidRDefault="006D440B">
          <w:pPr>
            <w:pStyle w:val="56625F45142F46539F839406CD837A2C"/>
          </w:pPr>
          <w:r w:rsidRPr="00D5459D">
            <w:rPr>
              <w:lang w:bidi="da-DK"/>
            </w:rPr>
            <w:t>Profil</w:t>
          </w:r>
        </w:p>
      </w:docPartBody>
    </w:docPart>
    <w:docPart>
      <w:docPartPr>
        <w:name w:val="5D7FCDD4178743A4843390C5A759DB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646068-8015-4E2A-8287-B5CF25F6F74D}"/>
      </w:docPartPr>
      <w:docPartBody>
        <w:p w:rsidR="006D440B" w:rsidRDefault="006D440B">
          <w:pPr>
            <w:pStyle w:val="5D7FCDD4178743A4843390C5A759DB87"/>
          </w:pPr>
          <w:r w:rsidRPr="00CB0055">
            <w:rPr>
              <w:lang w:bidi="da-DK"/>
            </w:rPr>
            <w:t>Hobbyer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0B"/>
    <w:rsid w:val="00167ECD"/>
    <w:rsid w:val="00255CAB"/>
    <w:rsid w:val="00265465"/>
    <w:rsid w:val="002959C8"/>
    <w:rsid w:val="002A6C82"/>
    <w:rsid w:val="003141CC"/>
    <w:rsid w:val="005265BE"/>
    <w:rsid w:val="006020B4"/>
    <w:rsid w:val="00651C0C"/>
    <w:rsid w:val="006D440B"/>
    <w:rsid w:val="00702E38"/>
    <w:rsid w:val="00726DC3"/>
    <w:rsid w:val="008D0292"/>
    <w:rsid w:val="009B74A4"/>
    <w:rsid w:val="00AE1764"/>
    <w:rsid w:val="00BA6385"/>
    <w:rsid w:val="00C06833"/>
    <w:rsid w:val="00C31543"/>
    <w:rsid w:val="00C77731"/>
    <w:rsid w:val="00CE5B4D"/>
    <w:rsid w:val="00D86AFD"/>
    <w:rsid w:val="00DF7A17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6625F45142F46539F839406CD837A2C">
    <w:name w:val="56625F45142F46539F839406CD837A2C"/>
  </w:style>
  <w:style w:type="paragraph" w:customStyle="1" w:styleId="5D7FCDD4178743A4843390C5A759DB87">
    <w:name w:val="5D7FCDD4178743A4843390C5A759D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68EF26E99EA48B311667CBC7EDE1E" ma:contentTypeVersion="13" ma:contentTypeDescription="Create a new document." ma:contentTypeScope="" ma:versionID="3d2cf1270de9bbd1d934612cb3df5b7a">
  <xsd:schema xmlns:xsd="http://www.w3.org/2001/XMLSchema" xmlns:xs="http://www.w3.org/2001/XMLSchema" xmlns:p="http://schemas.microsoft.com/office/2006/metadata/properties" xmlns:ns3="c82393df-4a7f-4c1d-90ea-1a33ae9cae67" xmlns:ns4="458d0992-56c7-459a-bd95-11f88baf5240" targetNamespace="http://schemas.microsoft.com/office/2006/metadata/properties" ma:root="true" ma:fieldsID="308187342693f228c2ec49d08f19d621" ns3:_="" ns4:_="">
    <xsd:import namespace="c82393df-4a7f-4c1d-90ea-1a33ae9cae67"/>
    <xsd:import namespace="458d0992-56c7-459a-bd95-11f88baf52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393df-4a7f-4c1d-90ea-1a33ae9ca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d0992-56c7-459a-bd95-11f88baf5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82393df-4a7f-4c1d-90ea-1a33ae9cae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EF4AB-558B-4361-9CE4-A64954749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393df-4a7f-4c1d-90ea-1a33ae9cae67"/>
    <ds:schemaRef ds:uri="458d0992-56c7-459a-bd95-11f88baf5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c82393df-4a7f-4c1d-90ea-1a33ae9cae67"/>
  </ds:schemaRefs>
</ds:datastoreItem>
</file>

<file path=customXml/itemProps4.xml><?xml version="1.0" encoding="utf-8"?>
<ds:datastoreItem xmlns:ds="http://schemas.openxmlformats.org/officeDocument/2006/customXml" ds:itemID="{39EF39FC-AB93-4CB0-A2BD-C6CA5AD0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i blå og grå.dotx</Template>
  <TotalTime>0</TotalTime>
  <Pages>1</Pages>
  <Words>214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2024-03-06T11:53:00Z</dcterms:created>
  <dcterms:modified xsi:type="dcterms:W3CDTF">2024-09-24T08:14:00Z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0x010100F0368EF26E99EA48B311667CBC7EDE1E</vt:lpwstr>
  </property>
</Properties>
</file>