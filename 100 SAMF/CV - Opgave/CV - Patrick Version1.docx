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9767" w14:textId="04520E62" w:rsidR="00D1235B" w:rsidRDefault="00D1235B"/>
    <w:p w14:paraId="5AFE6F69" w14:textId="6E04F69E" w:rsidR="00D1235B" w:rsidRDefault="00D1235B">
      <w:bookmarkStart w:id="0" w:name="_GoBack"/>
      <w:bookmarkEnd w:id="0"/>
    </w:p>
    <w:p w14:paraId="4F7605AE" w14:textId="7DC4CED5" w:rsidR="00D1235B" w:rsidRDefault="00D1235B"/>
    <w:p w14:paraId="023FAD6E" w14:textId="77777777" w:rsidR="00D1235B" w:rsidRDefault="00D1235B"/>
    <w:tbl>
      <w:tblPr>
        <w:tblW w:w="10774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284"/>
        <w:gridCol w:w="6520"/>
      </w:tblGrid>
      <w:tr w:rsidR="001B2ABD" w14:paraId="3730451B" w14:textId="77777777" w:rsidTr="004A0209">
        <w:trPr>
          <w:trHeight w:val="4410"/>
        </w:trPr>
        <w:tc>
          <w:tcPr>
            <w:tcW w:w="3970" w:type="dxa"/>
            <w:vAlign w:val="bottom"/>
          </w:tcPr>
          <w:p w14:paraId="1A5A6D75" w14:textId="77777777" w:rsidR="00D1235B" w:rsidRDefault="00D1235B" w:rsidP="001B2ABD">
            <w:pPr>
              <w:tabs>
                <w:tab w:val="left" w:pos="990"/>
              </w:tabs>
              <w:jc w:val="center"/>
            </w:pPr>
          </w:p>
          <w:p w14:paraId="3D001DF6" w14:textId="77777777" w:rsidR="00D1235B" w:rsidRDefault="00D1235B" w:rsidP="001B2ABD">
            <w:pPr>
              <w:tabs>
                <w:tab w:val="left" w:pos="990"/>
              </w:tabs>
              <w:jc w:val="center"/>
            </w:pPr>
          </w:p>
          <w:p w14:paraId="77CD1448" w14:textId="70B1168E" w:rsidR="001B2ABD" w:rsidRDefault="00E138E3" w:rsidP="00D1235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4BB2C29" wp14:editId="77E01AF2">
                  <wp:extent cx="1746122" cy="1733550"/>
                  <wp:effectExtent l="0" t="0" r="6985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122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118FF3B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0" w:type="dxa"/>
            <w:vAlign w:val="bottom"/>
          </w:tcPr>
          <w:p w14:paraId="23455DE8" w14:textId="338762BB" w:rsidR="001B2ABD" w:rsidRPr="00A31464" w:rsidRDefault="00A31464" w:rsidP="00375944">
            <w:pPr>
              <w:pStyle w:val="Titel"/>
              <w:rPr>
                <w:sz w:val="80"/>
              </w:rPr>
            </w:pPr>
            <w:r w:rsidRPr="00A31464">
              <w:rPr>
                <w:sz w:val="80"/>
              </w:rPr>
              <w:t>Patrick Sean Lange-Nielsen</w:t>
            </w:r>
          </w:p>
        </w:tc>
      </w:tr>
      <w:tr w:rsidR="001B2ABD" w14:paraId="59554839" w14:textId="77777777" w:rsidTr="004A0209">
        <w:tc>
          <w:tcPr>
            <w:tcW w:w="3970" w:type="dxa"/>
          </w:tcPr>
          <w:p w14:paraId="747BBF55" w14:textId="77777777" w:rsidR="00D1235B" w:rsidRDefault="00D1235B" w:rsidP="00035486">
            <w:pPr>
              <w:pStyle w:val="Overskrift3"/>
              <w:spacing w:before="0"/>
            </w:pPr>
          </w:p>
          <w:sdt>
            <w:sdtPr>
              <w:id w:val="-1711873194"/>
              <w:placeholder>
                <w:docPart w:val="56625F45142F46539F839406CD837A2C"/>
              </w:placeholder>
              <w:temporary/>
              <w:showingPlcHdr/>
              <w15:appearance w15:val="hidden"/>
            </w:sdtPr>
            <w:sdtEndPr/>
            <w:sdtContent>
              <w:p w14:paraId="61389CDA" w14:textId="22B42853" w:rsidR="001B2ABD" w:rsidRDefault="00036450" w:rsidP="00035486">
                <w:pPr>
                  <w:pStyle w:val="Overskrift3"/>
                  <w:spacing w:before="0"/>
                </w:pPr>
                <w:r w:rsidRPr="0021055E">
                  <w:rPr>
                    <w:color w:val="B85A22" w:themeColor="accent2" w:themeShade="BF"/>
                    <w:sz w:val="24"/>
                    <w:lang w:bidi="da-DK"/>
                  </w:rPr>
                  <w:t>Profil</w:t>
                </w:r>
              </w:p>
            </w:sdtContent>
          </w:sdt>
          <w:p w14:paraId="21C979D7" w14:textId="3265B1BB" w:rsidR="001E480A" w:rsidRDefault="001E480A" w:rsidP="00304DC5">
            <w:pPr>
              <w:rPr>
                <w:color w:val="FFFFFF" w:themeColor="background1"/>
                <w:sz w:val="20"/>
              </w:rPr>
            </w:pPr>
            <w:r w:rsidRPr="001E480A">
              <w:rPr>
                <w:color w:val="FFFFFF" w:themeColor="background1"/>
                <w:sz w:val="20"/>
              </w:rPr>
              <w:t>Jeg er 25 år og bor i Vejle.</w:t>
            </w:r>
            <w:r w:rsidRPr="001E480A">
              <w:rPr>
                <w:color w:val="FFFFFF" w:themeColor="background1"/>
                <w:sz w:val="20"/>
              </w:rPr>
              <w:br/>
              <w:t>Jeg afslutter min uddannelse ved AspIT i juni 202</w:t>
            </w:r>
            <w:r w:rsidR="00A746DF">
              <w:rPr>
                <w:color w:val="FFFFFF" w:themeColor="background1"/>
                <w:sz w:val="20"/>
              </w:rPr>
              <w:t>6</w:t>
            </w:r>
            <w:r w:rsidRPr="001E480A">
              <w:rPr>
                <w:color w:val="FFFFFF" w:themeColor="background1"/>
                <w:sz w:val="20"/>
              </w:rPr>
              <w:t>. Jeg er motiveret og klar til at komme i praktik.</w:t>
            </w:r>
          </w:p>
          <w:p w14:paraId="5C11913D" w14:textId="77777777" w:rsidR="001E480A" w:rsidRPr="001E480A" w:rsidRDefault="001E480A" w:rsidP="00304DC5">
            <w:pPr>
              <w:rPr>
                <w:color w:val="FFFFFF" w:themeColor="background1"/>
                <w:sz w:val="20"/>
              </w:rPr>
            </w:pPr>
          </w:p>
          <w:p w14:paraId="72D277CE" w14:textId="67A267C7" w:rsidR="001E480A" w:rsidRDefault="001E480A" w:rsidP="001E480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E480A">
              <w:rPr>
                <w:rFonts w:asciiTheme="minorHAnsi" w:hAnsiTheme="minorHAnsi"/>
                <w:color w:val="FFFFFF" w:themeColor="background1"/>
                <w:sz w:val="20"/>
              </w:rPr>
              <w:t>Jeg har en autismediagnose, hvilket betyder, at jeg trives bedst, når jeg ved, hvad jeg skal arbejde med, og har en klar beskrivelse af mine opgaver.</w:t>
            </w:r>
          </w:p>
          <w:p w14:paraId="5C74225F" w14:textId="77777777" w:rsidR="00CE76E5" w:rsidRPr="001E480A" w:rsidRDefault="00CE76E5" w:rsidP="001E480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</w:p>
          <w:p w14:paraId="0F4B1B51" w14:textId="066BCFB7" w:rsidR="001E480A" w:rsidRDefault="001E480A" w:rsidP="00CE76E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E480A">
              <w:rPr>
                <w:rFonts w:asciiTheme="minorHAnsi" w:hAnsiTheme="minorHAnsi"/>
                <w:color w:val="FFFFFF" w:themeColor="background1"/>
                <w:sz w:val="20"/>
              </w:rPr>
              <w:t>Jeg har kroniske smerter i det meste af kroppen, hvilket kan gøre det svært for mig at komme rundt. Derfor bruger jeg offentlig transport.</w:t>
            </w:r>
            <w:r w:rsidRPr="001E480A">
              <w:rPr>
                <w:rFonts w:asciiTheme="minorHAnsi" w:hAnsiTheme="minorHAnsi"/>
                <w:color w:val="FFFFFF" w:themeColor="background1"/>
                <w:sz w:val="20"/>
              </w:rPr>
              <w:br/>
              <w:t>Det betyder også, at jeg har brug for en god kontorstol, som jeg kan justere for at støtte min ryg.</w:t>
            </w:r>
          </w:p>
          <w:p w14:paraId="710C6097" w14:textId="77777777" w:rsidR="00CE76E5" w:rsidRPr="001E480A" w:rsidRDefault="00CE76E5" w:rsidP="00CE76E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</w:p>
          <w:p w14:paraId="4F63A11B" w14:textId="77777777" w:rsidR="001E480A" w:rsidRPr="001E480A" w:rsidRDefault="001E480A" w:rsidP="00CE76E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FFFF" w:themeColor="background1"/>
                <w:sz w:val="20"/>
              </w:rPr>
            </w:pPr>
            <w:r w:rsidRPr="001E480A">
              <w:rPr>
                <w:rFonts w:asciiTheme="minorHAnsi" w:hAnsiTheme="minorHAnsi"/>
                <w:color w:val="FFFFFF" w:themeColor="background1"/>
                <w:sz w:val="20"/>
              </w:rPr>
              <w:t>Lige nu er jeg i skole mandag, tirsdag, torsdag og fredag. Mine kroniske smerter gjorde tidligere mine mødedage ustabile, men nu har jeg fri om onsdagen.</w:t>
            </w:r>
          </w:p>
          <w:p w14:paraId="2F9B0289" w14:textId="75449AEC" w:rsidR="00A45BD3" w:rsidRDefault="00A45BD3" w:rsidP="00304DC5">
            <w:pPr>
              <w:rPr>
                <w:color w:val="FFFFFF" w:themeColor="background1"/>
                <w:sz w:val="20"/>
                <w:szCs w:val="20"/>
              </w:rPr>
            </w:pPr>
          </w:p>
          <w:p w14:paraId="0C88CF2F" w14:textId="1CF26B5F" w:rsidR="001E480A" w:rsidRDefault="001E480A" w:rsidP="00304DC5">
            <w:pPr>
              <w:rPr>
                <w:color w:val="FFFFFF" w:themeColor="background1"/>
                <w:sz w:val="20"/>
                <w:szCs w:val="20"/>
              </w:rPr>
            </w:pPr>
          </w:p>
          <w:p w14:paraId="1B0DD296" w14:textId="7C548B5F" w:rsidR="004B50E6" w:rsidRDefault="004B50E6" w:rsidP="00304DC5">
            <w:pPr>
              <w:rPr>
                <w:color w:val="FFFFFF" w:themeColor="background1"/>
                <w:sz w:val="20"/>
                <w:szCs w:val="20"/>
              </w:rPr>
            </w:pPr>
          </w:p>
          <w:p w14:paraId="5273B545" w14:textId="3BFDF85A" w:rsidR="004B50E6" w:rsidRDefault="004B50E6" w:rsidP="00304DC5">
            <w:pPr>
              <w:rPr>
                <w:color w:val="FFFFFF" w:themeColor="background1"/>
                <w:sz w:val="20"/>
                <w:szCs w:val="20"/>
              </w:rPr>
            </w:pPr>
          </w:p>
          <w:p w14:paraId="44FB2692" w14:textId="77777777" w:rsidR="004B50E6" w:rsidRDefault="004B50E6" w:rsidP="00304DC5">
            <w:pPr>
              <w:rPr>
                <w:color w:val="FFFFFF" w:themeColor="background1"/>
                <w:sz w:val="20"/>
                <w:szCs w:val="20"/>
              </w:rPr>
            </w:pPr>
          </w:p>
          <w:sdt>
            <w:sdtPr>
              <w:rPr>
                <w:color w:val="B85A22" w:themeColor="accent2" w:themeShade="BF"/>
                <w:sz w:val="24"/>
                <w:u w:val="single"/>
              </w:rPr>
              <w:id w:val="-1444214663"/>
              <w:placeholder>
                <w:docPart w:val="5D7FCDD4178743A4843390C5A759DB87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7FD81E61" w14:textId="177E0D1A" w:rsidR="00341958" w:rsidRPr="006D1196" w:rsidRDefault="00CB0055" w:rsidP="006D1196">
                <w:pPr>
                  <w:pStyle w:val="Overskrift3"/>
                  <w:rPr>
                    <w:sz w:val="24"/>
                  </w:rPr>
                </w:pPr>
                <w:r w:rsidRPr="0021055E">
                  <w:rPr>
                    <w:color w:val="B85A22" w:themeColor="accent2" w:themeShade="BF"/>
                    <w:sz w:val="24"/>
                    <w:lang w:bidi="da-DK"/>
                  </w:rPr>
                  <w:t>Hobbyer</w:t>
                </w:r>
              </w:p>
            </w:sdtContent>
          </w:sdt>
          <w:p w14:paraId="1A5E87A9" w14:textId="77777777" w:rsidR="006D1196" w:rsidRDefault="006D1196" w:rsidP="006D119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Gaming</w:t>
            </w:r>
          </w:p>
          <w:p w14:paraId="45520837" w14:textId="689DFEEF" w:rsidR="006D1196" w:rsidRDefault="00A45BD3" w:rsidP="006D119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Natur</w:t>
            </w:r>
          </w:p>
          <w:p w14:paraId="15A6DBFF" w14:textId="4C7C59BE" w:rsidR="00A45BD3" w:rsidRDefault="00A45BD3" w:rsidP="006D119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Læse</w:t>
            </w:r>
            <w:r w:rsidR="00390AE2">
              <w:rPr>
                <w:color w:val="FFFFFF" w:themeColor="background1"/>
                <w:sz w:val="20"/>
                <w:szCs w:val="20"/>
              </w:rPr>
              <w:t xml:space="preserve"> bøger/online</w:t>
            </w:r>
          </w:p>
          <w:p w14:paraId="7CB8F6AF" w14:textId="580A13CF" w:rsidR="00A45BD3" w:rsidRPr="006D1196" w:rsidRDefault="00A45BD3" w:rsidP="006D119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4" w:type="dxa"/>
          </w:tcPr>
          <w:p w14:paraId="5EDC83B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0" w:type="dxa"/>
          </w:tcPr>
          <w:p w14:paraId="4CB521B3" w14:textId="77777777" w:rsidR="00036450" w:rsidRDefault="00036450" w:rsidP="00036450"/>
          <w:p w14:paraId="5BDAA84B" w14:textId="77777777" w:rsidR="00036450" w:rsidRPr="00B02124" w:rsidRDefault="00304DC5" w:rsidP="00036450">
            <w:pPr>
              <w:pStyle w:val="Overskrift2"/>
              <w:rPr>
                <w:sz w:val="28"/>
              </w:rPr>
            </w:pPr>
            <w:r w:rsidRPr="00B02124">
              <w:rPr>
                <w:sz w:val="28"/>
              </w:rPr>
              <w:t>Fag</w:t>
            </w:r>
            <w:r w:rsidR="00D934B5" w:rsidRPr="00B02124">
              <w:rPr>
                <w:sz w:val="28"/>
              </w:rPr>
              <w:t>lige kompetencer</w:t>
            </w:r>
          </w:p>
          <w:p w14:paraId="10B71BA3" w14:textId="73072373" w:rsidR="000E70E4" w:rsidRPr="00B82B22" w:rsidRDefault="000E70E4" w:rsidP="00BC5AF9">
            <w:pPr>
              <w:rPr>
                <w:b/>
                <w:i/>
                <w:sz w:val="20"/>
                <w:szCs w:val="20"/>
              </w:rPr>
            </w:pPr>
            <w:r w:rsidRPr="00B82B22">
              <w:rPr>
                <w:b/>
                <w:i/>
                <w:sz w:val="20"/>
                <w:szCs w:val="20"/>
              </w:rPr>
              <w:t>Software konstruktion</w:t>
            </w:r>
          </w:p>
          <w:p w14:paraId="4A7F08E5" w14:textId="0824F648" w:rsidR="00817D30" w:rsidRPr="00417FBF" w:rsidRDefault="000E70E4" w:rsidP="00417FBF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70EF7">
              <w:rPr>
                <w:sz w:val="20"/>
                <w:szCs w:val="20"/>
              </w:rPr>
              <w:t>C#</w:t>
            </w:r>
          </w:p>
          <w:p w14:paraId="1837672D" w14:textId="6C842F71" w:rsidR="00817D30" w:rsidRPr="00417FBF" w:rsidRDefault="00817D30" w:rsidP="00417FBF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817D30">
              <w:rPr>
                <w:sz w:val="20"/>
                <w:szCs w:val="20"/>
                <w:lang w:val="en-US"/>
              </w:rPr>
              <w:t>REST web API m. J</w:t>
            </w:r>
            <w:r>
              <w:rPr>
                <w:sz w:val="20"/>
                <w:szCs w:val="20"/>
                <w:lang w:val="en-US"/>
              </w:rPr>
              <w:t>SON</w:t>
            </w:r>
          </w:p>
          <w:p w14:paraId="2A204F4E" w14:textId="15C69F24" w:rsidR="00817D30" w:rsidRDefault="00817D30" w:rsidP="000E70E4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Visual Studio 2022 Enterprise og VS Code</w:t>
            </w:r>
          </w:p>
          <w:p w14:paraId="7FD3F075" w14:textId="3E9B537E" w:rsidR="00817D30" w:rsidRPr="002161AF" w:rsidRDefault="00817D30" w:rsidP="000E70E4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161AF">
              <w:rPr>
                <w:sz w:val="20"/>
                <w:szCs w:val="20"/>
              </w:rPr>
              <w:t>Versionsstyring med Git og GitHub</w:t>
            </w:r>
          </w:p>
          <w:p w14:paraId="217D30AF" w14:textId="74191942" w:rsidR="00817D30" w:rsidRPr="002161AF" w:rsidRDefault="00817D30" w:rsidP="00817D30">
            <w:pPr>
              <w:rPr>
                <w:sz w:val="20"/>
                <w:szCs w:val="20"/>
              </w:rPr>
            </w:pPr>
          </w:p>
          <w:p w14:paraId="26704771" w14:textId="395C523F" w:rsidR="000E70E4" w:rsidRDefault="000E70E4" w:rsidP="000E70E4">
            <w:pPr>
              <w:rPr>
                <w:b/>
                <w:i/>
                <w:sz w:val="20"/>
                <w:szCs w:val="20"/>
              </w:rPr>
            </w:pPr>
            <w:r w:rsidRPr="00B82B22">
              <w:rPr>
                <w:b/>
                <w:i/>
                <w:sz w:val="20"/>
                <w:szCs w:val="20"/>
              </w:rPr>
              <w:t>Visualisering</w:t>
            </w:r>
          </w:p>
          <w:p w14:paraId="25CC06CA" w14:textId="74D0A4C9" w:rsidR="00817D30" w:rsidRPr="00817D30" w:rsidRDefault="00817D30" w:rsidP="00817D30">
            <w:pPr>
              <w:pStyle w:val="Listeafsnit"/>
              <w:numPr>
                <w:ilvl w:val="0"/>
                <w:numId w:val="9"/>
              </w:numPr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  <w:p w14:paraId="034EA271" w14:textId="241FC887" w:rsidR="00817D30" w:rsidRPr="00E63F96" w:rsidRDefault="00817D30" w:rsidP="00817D30">
            <w:pPr>
              <w:pStyle w:val="Listeafsnit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817D30">
              <w:rPr>
                <w:sz w:val="20"/>
                <w:szCs w:val="20"/>
              </w:rPr>
              <w:t>CSS</w:t>
            </w:r>
          </w:p>
          <w:p w14:paraId="725CAEA5" w14:textId="241BA140" w:rsidR="00E63F96" w:rsidRDefault="00E63F96" w:rsidP="00817D30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63F96">
              <w:rPr>
                <w:sz w:val="20"/>
                <w:szCs w:val="20"/>
              </w:rPr>
              <w:t>PHP</w:t>
            </w:r>
          </w:p>
          <w:p w14:paraId="5305CBFF" w14:textId="1D505AEE" w:rsidR="002A434C" w:rsidRDefault="002A434C" w:rsidP="00817D30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="00417FBF">
              <w:rPr>
                <w:sz w:val="20"/>
                <w:szCs w:val="20"/>
              </w:rPr>
              <w:t>SQL</w:t>
            </w:r>
          </w:p>
          <w:p w14:paraId="1EBCFE39" w14:textId="7380C063" w:rsidR="00417FBF" w:rsidRDefault="00417FBF" w:rsidP="00817D30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5BE0DCDE" w14:textId="3D499FB0" w:rsidR="002A434C" w:rsidRDefault="002A434C" w:rsidP="00817D30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</w:t>
            </w:r>
            <w:r w:rsidR="0081534E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ress</w:t>
            </w:r>
          </w:p>
          <w:p w14:paraId="1519F49B" w14:textId="36769A68" w:rsidR="00D1235B" w:rsidRDefault="00417FBF" w:rsidP="00D1235B">
            <w:pPr>
              <w:pStyle w:val="Listeafsni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SEO</w:t>
            </w:r>
            <w:r w:rsidR="0089500C">
              <w:rPr>
                <w:sz w:val="20"/>
                <w:szCs w:val="20"/>
              </w:rPr>
              <w:t xml:space="preserve"> på basalt niveau</w:t>
            </w:r>
          </w:p>
          <w:p w14:paraId="00EA02CC" w14:textId="50F49618" w:rsidR="00036450" w:rsidRPr="00170EF7" w:rsidRDefault="00D934B5" w:rsidP="00036450">
            <w:pPr>
              <w:pStyle w:val="Overskrift2"/>
              <w:rPr>
                <w:sz w:val="28"/>
              </w:rPr>
            </w:pPr>
            <w:r w:rsidRPr="00170EF7">
              <w:rPr>
                <w:sz w:val="28"/>
              </w:rPr>
              <w:t>Personlige kompetencer</w:t>
            </w:r>
          </w:p>
          <w:p w14:paraId="5F18519F" w14:textId="40257EED" w:rsidR="00D934B5" w:rsidRPr="004A0209" w:rsidRDefault="00D934B5" w:rsidP="008238EB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4A0209">
              <w:rPr>
                <w:color w:val="000000" w:themeColor="text1"/>
                <w:sz w:val="20"/>
                <w:szCs w:val="20"/>
              </w:rPr>
              <w:t>Mødestabil</w:t>
            </w:r>
          </w:p>
          <w:p w14:paraId="2AAD9EE9" w14:textId="743DF496" w:rsidR="000C5F26" w:rsidRPr="00D1235B" w:rsidRDefault="00D934B5" w:rsidP="00D1235B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Pålidelig</w:t>
            </w:r>
          </w:p>
          <w:p w14:paraId="78E82767" w14:textId="7E3F66A4" w:rsidR="000C5F26" w:rsidRPr="00170EF7" w:rsidRDefault="00C2328C" w:rsidP="000E70E4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Stille men positivt henstillet</w:t>
            </w:r>
          </w:p>
          <w:p w14:paraId="130DE947" w14:textId="756F7842" w:rsidR="006645C1" w:rsidRPr="00D1235B" w:rsidRDefault="00D934B5" w:rsidP="00D1235B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Grundig</w:t>
            </w:r>
          </w:p>
          <w:p w14:paraId="40DAEA2F" w14:textId="5C0F0540" w:rsidR="00375944" w:rsidRPr="002A434C" w:rsidRDefault="00975064" w:rsidP="00D934B5">
            <w:pPr>
              <w:pStyle w:val="Listeafsnit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Mulighed for samarbejde</w:t>
            </w:r>
          </w:p>
          <w:p w14:paraId="4C5BFB13" w14:textId="180632E3" w:rsidR="00D934B5" w:rsidRPr="00B02124" w:rsidRDefault="00D934B5" w:rsidP="00D934B5">
            <w:pPr>
              <w:pStyle w:val="Overskrift2"/>
              <w:rPr>
                <w:sz w:val="28"/>
              </w:rPr>
            </w:pPr>
            <w:r w:rsidRPr="00B02124">
              <w:rPr>
                <w:sz w:val="28"/>
              </w:rPr>
              <w:t>Jeg har det bedst, hvis jeg:</w:t>
            </w:r>
          </w:p>
          <w:p w14:paraId="7FBBF405" w14:textId="1A661BC9" w:rsidR="00D934B5" w:rsidRPr="00170EF7" w:rsidRDefault="00B11EAF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Får tid til at lære arbejdspladsen at kende</w:t>
            </w:r>
          </w:p>
          <w:p w14:paraId="688D6823" w14:textId="67E847F1" w:rsidR="00D934B5" w:rsidRPr="00170EF7" w:rsidRDefault="00D934B5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Har en der spørger til mig</w:t>
            </w:r>
            <w:r w:rsidR="00C2328C">
              <w:rPr>
                <w:color w:val="000000" w:themeColor="text1"/>
                <w:sz w:val="20"/>
                <w:szCs w:val="20"/>
              </w:rPr>
              <w:t xml:space="preserve"> i starten</w:t>
            </w:r>
          </w:p>
          <w:p w14:paraId="13E0FE87" w14:textId="77777777" w:rsidR="00D934B5" w:rsidRPr="00170EF7" w:rsidRDefault="00D934B5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170EF7">
              <w:rPr>
                <w:color w:val="000000" w:themeColor="text1"/>
                <w:sz w:val="20"/>
                <w:szCs w:val="20"/>
              </w:rPr>
              <w:t>Ved hvilke opgaver jeg skal løse på forhånd</w:t>
            </w:r>
          </w:p>
          <w:p w14:paraId="152526A2" w14:textId="6D57C17F" w:rsidR="00D934B5" w:rsidRPr="00C2328C" w:rsidRDefault="00D934B5" w:rsidP="00D934B5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C2328C">
              <w:rPr>
                <w:color w:val="000000" w:themeColor="text1"/>
                <w:sz w:val="20"/>
                <w:szCs w:val="20"/>
              </w:rPr>
              <w:t>Ikke altid bliver presset af skarpe deadlines</w:t>
            </w:r>
          </w:p>
          <w:p w14:paraId="7F83E0B7" w14:textId="77777777" w:rsidR="00D1235B" w:rsidRPr="00C2328C" w:rsidRDefault="000E70E4" w:rsidP="00C2328C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0"/>
              </w:rPr>
            </w:pPr>
            <w:r w:rsidRPr="00C2328C">
              <w:rPr>
                <w:color w:val="000000" w:themeColor="text1"/>
                <w:sz w:val="20"/>
                <w:szCs w:val="20"/>
              </w:rPr>
              <w:t xml:space="preserve">Har </w:t>
            </w:r>
            <w:r w:rsidR="00B53B02" w:rsidRPr="00C2328C">
              <w:rPr>
                <w:color w:val="000000" w:themeColor="text1"/>
                <w:sz w:val="20"/>
                <w:szCs w:val="20"/>
              </w:rPr>
              <w:t>en eller anden form for kontaktperson som jeg kan s</w:t>
            </w:r>
            <w:r w:rsidR="005C1EC9" w:rsidRPr="00C2328C">
              <w:rPr>
                <w:color w:val="000000" w:themeColor="text1"/>
                <w:sz w:val="20"/>
                <w:szCs w:val="20"/>
              </w:rPr>
              <w:t>pørge til råds eller sparre med</w:t>
            </w:r>
          </w:p>
          <w:p w14:paraId="4D47DF7B" w14:textId="1C1A10A6" w:rsidR="00C2328C" w:rsidRPr="00C2328C" w:rsidRDefault="00C2328C" w:rsidP="00C2328C">
            <w:pPr>
              <w:pStyle w:val="Listeafsnit"/>
              <w:numPr>
                <w:ilvl w:val="0"/>
                <w:numId w:val="4"/>
              </w:numPr>
              <w:rPr>
                <w:color w:val="000000" w:themeColor="text1"/>
                <w:sz w:val="22"/>
              </w:rPr>
            </w:pPr>
            <w:r w:rsidRPr="00C2328C">
              <w:rPr>
                <w:color w:val="000000" w:themeColor="text1"/>
                <w:sz w:val="20"/>
              </w:rPr>
              <w:t>Har mulighed for korte pauser</w:t>
            </w:r>
          </w:p>
        </w:tc>
      </w:tr>
    </w:tbl>
    <w:p w14:paraId="37C0AB0B" w14:textId="70BA3498" w:rsidR="0043117B" w:rsidRDefault="002F0C0F" w:rsidP="006878F9">
      <w:pPr>
        <w:tabs>
          <w:tab w:val="left" w:pos="990"/>
        </w:tabs>
      </w:pPr>
    </w:p>
    <w:sectPr w:rsidR="0043117B" w:rsidSect="00AE7882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E013E" w14:textId="77777777" w:rsidR="001D7EEA" w:rsidRDefault="001D7EEA" w:rsidP="000C45FF">
      <w:r>
        <w:separator/>
      </w:r>
    </w:p>
  </w:endnote>
  <w:endnote w:type="continuationSeparator" w:id="0">
    <w:p w14:paraId="67CA71DB" w14:textId="77777777" w:rsidR="001D7EEA" w:rsidRDefault="001D7EE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E1A8" w14:textId="77777777" w:rsidR="001D7EEA" w:rsidRDefault="001D7EEA" w:rsidP="000C45FF">
      <w:r>
        <w:separator/>
      </w:r>
    </w:p>
  </w:footnote>
  <w:footnote w:type="continuationSeparator" w:id="0">
    <w:p w14:paraId="132C6BBE" w14:textId="77777777" w:rsidR="001D7EEA" w:rsidRDefault="001D7EE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C9C4C" w14:textId="77777777" w:rsidR="000C45FF" w:rsidRDefault="000C45FF">
    <w:pPr>
      <w:pStyle w:val="Sidehoved"/>
    </w:pPr>
    <w:r>
      <w:rPr>
        <w:noProof/>
        <w:lang w:bidi="da-DK"/>
      </w:rPr>
      <w:drawing>
        <wp:anchor distT="0" distB="0" distL="114300" distR="114300" simplePos="0" relativeHeight="251658240" behindDoc="1" locked="0" layoutInCell="1" allowOverlap="1" wp14:anchorId="49132CCA" wp14:editId="7FAA2F86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95250" t="57150" r="26670" b="6667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  <a:effectLst>
                    <a:outerShdw blurRad="50800" dist="38100" dir="10800000" algn="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25B6"/>
    <w:multiLevelType w:val="multilevel"/>
    <w:tmpl w:val="C3D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27FA"/>
    <w:multiLevelType w:val="hybridMultilevel"/>
    <w:tmpl w:val="D66A57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3942"/>
    <w:multiLevelType w:val="multilevel"/>
    <w:tmpl w:val="D044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A490A"/>
    <w:multiLevelType w:val="hybridMultilevel"/>
    <w:tmpl w:val="D74895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7BA7"/>
    <w:multiLevelType w:val="multilevel"/>
    <w:tmpl w:val="166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67B54"/>
    <w:multiLevelType w:val="hybridMultilevel"/>
    <w:tmpl w:val="2676C6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12EB6"/>
    <w:multiLevelType w:val="hybridMultilevel"/>
    <w:tmpl w:val="84E848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D3A97"/>
    <w:multiLevelType w:val="hybridMultilevel"/>
    <w:tmpl w:val="CE02A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C08B4"/>
    <w:multiLevelType w:val="hybridMultilevel"/>
    <w:tmpl w:val="FF2CD7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8A"/>
    <w:rsid w:val="00035486"/>
    <w:rsid w:val="00036450"/>
    <w:rsid w:val="00046F9A"/>
    <w:rsid w:val="00074CEA"/>
    <w:rsid w:val="0008148A"/>
    <w:rsid w:val="00091BCD"/>
    <w:rsid w:val="00092496"/>
    <w:rsid w:val="00094499"/>
    <w:rsid w:val="00094F08"/>
    <w:rsid w:val="00097923"/>
    <w:rsid w:val="000A3D80"/>
    <w:rsid w:val="000C45FF"/>
    <w:rsid w:val="000C5F26"/>
    <w:rsid w:val="000E3FD1"/>
    <w:rsid w:val="000E70E4"/>
    <w:rsid w:val="001030A5"/>
    <w:rsid w:val="00105026"/>
    <w:rsid w:val="00106E86"/>
    <w:rsid w:val="00112054"/>
    <w:rsid w:val="0012384B"/>
    <w:rsid w:val="0015231C"/>
    <w:rsid w:val="001525E1"/>
    <w:rsid w:val="00170EF7"/>
    <w:rsid w:val="00180329"/>
    <w:rsid w:val="00181E9C"/>
    <w:rsid w:val="0019001F"/>
    <w:rsid w:val="001A74A5"/>
    <w:rsid w:val="001B2ABD"/>
    <w:rsid w:val="001B7D5A"/>
    <w:rsid w:val="001C5AEA"/>
    <w:rsid w:val="001D6E53"/>
    <w:rsid w:val="001D7EEA"/>
    <w:rsid w:val="001E0391"/>
    <w:rsid w:val="001E1759"/>
    <w:rsid w:val="001E480A"/>
    <w:rsid w:val="001F1ECC"/>
    <w:rsid w:val="00207D9D"/>
    <w:rsid w:val="0021055E"/>
    <w:rsid w:val="002161AF"/>
    <w:rsid w:val="00233CB0"/>
    <w:rsid w:val="002400EB"/>
    <w:rsid w:val="00256CF7"/>
    <w:rsid w:val="002663F3"/>
    <w:rsid w:val="00281FD5"/>
    <w:rsid w:val="002A434C"/>
    <w:rsid w:val="002A7E88"/>
    <w:rsid w:val="002C3BFD"/>
    <w:rsid w:val="002E7708"/>
    <w:rsid w:val="002F0C0F"/>
    <w:rsid w:val="0030481B"/>
    <w:rsid w:val="00304DC5"/>
    <w:rsid w:val="003149C6"/>
    <w:rsid w:val="003156FC"/>
    <w:rsid w:val="003254B5"/>
    <w:rsid w:val="00341958"/>
    <w:rsid w:val="0037121F"/>
    <w:rsid w:val="00375944"/>
    <w:rsid w:val="003844B2"/>
    <w:rsid w:val="00390AE2"/>
    <w:rsid w:val="003A6B7D"/>
    <w:rsid w:val="003B06CA"/>
    <w:rsid w:val="003D127C"/>
    <w:rsid w:val="003E45E9"/>
    <w:rsid w:val="003E7F3F"/>
    <w:rsid w:val="004071FC"/>
    <w:rsid w:val="00417FBF"/>
    <w:rsid w:val="004373EC"/>
    <w:rsid w:val="00445947"/>
    <w:rsid w:val="004813B3"/>
    <w:rsid w:val="00496591"/>
    <w:rsid w:val="004A0209"/>
    <w:rsid w:val="004B50E6"/>
    <w:rsid w:val="004C63E4"/>
    <w:rsid w:val="004D3011"/>
    <w:rsid w:val="004E164F"/>
    <w:rsid w:val="004F5094"/>
    <w:rsid w:val="00502F9D"/>
    <w:rsid w:val="00505EFF"/>
    <w:rsid w:val="00513277"/>
    <w:rsid w:val="005262AC"/>
    <w:rsid w:val="005A6FEA"/>
    <w:rsid w:val="005C1EC9"/>
    <w:rsid w:val="005E39D5"/>
    <w:rsid w:val="005F747A"/>
    <w:rsid w:val="00600670"/>
    <w:rsid w:val="0062123A"/>
    <w:rsid w:val="00646E75"/>
    <w:rsid w:val="00660686"/>
    <w:rsid w:val="0066412E"/>
    <w:rsid w:val="006645C1"/>
    <w:rsid w:val="006702B5"/>
    <w:rsid w:val="00671E41"/>
    <w:rsid w:val="006771D0"/>
    <w:rsid w:val="006878F9"/>
    <w:rsid w:val="006C407C"/>
    <w:rsid w:val="006D1196"/>
    <w:rsid w:val="00715FCB"/>
    <w:rsid w:val="007171BC"/>
    <w:rsid w:val="00743101"/>
    <w:rsid w:val="007775E1"/>
    <w:rsid w:val="007867A0"/>
    <w:rsid w:val="007927F5"/>
    <w:rsid w:val="00802CA0"/>
    <w:rsid w:val="0081534E"/>
    <w:rsid w:val="00816190"/>
    <w:rsid w:val="00817D30"/>
    <w:rsid w:val="008646D3"/>
    <w:rsid w:val="00866199"/>
    <w:rsid w:val="0088005B"/>
    <w:rsid w:val="0089500C"/>
    <w:rsid w:val="008E27B4"/>
    <w:rsid w:val="009260CD"/>
    <w:rsid w:val="00952C25"/>
    <w:rsid w:val="0096537A"/>
    <w:rsid w:val="00965532"/>
    <w:rsid w:val="00975064"/>
    <w:rsid w:val="0098134A"/>
    <w:rsid w:val="00A2118D"/>
    <w:rsid w:val="00A31464"/>
    <w:rsid w:val="00A40464"/>
    <w:rsid w:val="00A45BD3"/>
    <w:rsid w:val="00A534BB"/>
    <w:rsid w:val="00A746DF"/>
    <w:rsid w:val="00AC08C8"/>
    <w:rsid w:val="00AD76E2"/>
    <w:rsid w:val="00AE5BF5"/>
    <w:rsid w:val="00AE7882"/>
    <w:rsid w:val="00B02124"/>
    <w:rsid w:val="00B11EAF"/>
    <w:rsid w:val="00B128B6"/>
    <w:rsid w:val="00B1391D"/>
    <w:rsid w:val="00B15453"/>
    <w:rsid w:val="00B20152"/>
    <w:rsid w:val="00B359E4"/>
    <w:rsid w:val="00B42718"/>
    <w:rsid w:val="00B508AC"/>
    <w:rsid w:val="00B53B02"/>
    <w:rsid w:val="00B57D98"/>
    <w:rsid w:val="00B57E39"/>
    <w:rsid w:val="00B70850"/>
    <w:rsid w:val="00B71342"/>
    <w:rsid w:val="00B82B22"/>
    <w:rsid w:val="00B91859"/>
    <w:rsid w:val="00BA5595"/>
    <w:rsid w:val="00BC2BCE"/>
    <w:rsid w:val="00BC5AF9"/>
    <w:rsid w:val="00BF297E"/>
    <w:rsid w:val="00C066B6"/>
    <w:rsid w:val="00C2328C"/>
    <w:rsid w:val="00C26F10"/>
    <w:rsid w:val="00C27C99"/>
    <w:rsid w:val="00C37BA1"/>
    <w:rsid w:val="00C4674C"/>
    <w:rsid w:val="00C506CF"/>
    <w:rsid w:val="00C72BED"/>
    <w:rsid w:val="00C9423B"/>
    <w:rsid w:val="00C9578B"/>
    <w:rsid w:val="00CB0055"/>
    <w:rsid w:val="00CB681B"/>
    <w:rsid w:val="00CC458D"/>
    <w:rsid w:val="00CE37BA"/>
    <w:rsid w:val="00CE76E5"/>
    <w:rsid w:val="00CE78B7"/>
    <w:rsid w:val="00D006E9"/>
    <w:rsid w:val="00D1235B"/>
    <w:rsid w:val="00D151CF"/>
    <w:rsid w:val="00D2522B"/>
    <w:rsid w:val="00D422DE"/>
    <w:rsid w:val="00D5459D"/>
    <w:rsid w:val="00D90D6C"/>
    <w:rsid w:val="00D934B5"/>
    <w:rsid w:val="00DA1F4D"/>
    <w:rsid w:val="00DB5104"/>
    <w:rsid w:val="00DC768C"/>
    <w:rsid w:val="00DD172A"/>
    <w:rsid w:val="00DD7381"/>
    <w:rsid w:val="00DF2E9B"/>
    <w:rsid w:val="00E138E3"/>
    <w:rsid w:val="00E25A26"/>
    <w:rsid w:val="00E4381A"/>
    <w:rsid w:val="00E475F1"/>
    <w:rsid w:val="00E55D74"/>
    <w:rsid w:val="00E63F96"/>
    <w:rsid w:val="00E778A0"/>
    <w:rsid w:val="00EB6310"/>
    <w:rsid w:val="00EC3317"/>
    <w:rsid w:val="00ED3254"/>
    <w:rsid w:val="00F36C3D"/>
    <w:rsid w:val="00F426DC"/>
    <w:rsid w:val="00F60274"/>
    <w:rsid w:val="00F77FB9"/>
    <w:rsid w:val="00F86DE6"/>
    <w:rsid w:val="00FB068F"/>
    <w:rsid w:val="00F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8E1A1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181E9C"/>
    <w:pPr>
      <w:keepNext/>
      <w:keepLines/>
      <w:pBdr>
        <w:bottom w:val="single" w:sz="8" w:space="1" w:color="C7690B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B359E4"/>
    <w:pPr>
      <w:outlineLvl w:val="3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81E9C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Fremhv">
    <w:name w:val="Emphasis"/>
    <w:basedOn w:val="Standardskrifttypeiafsnit"/>
    <w:uiPriority w:val="11"/>
    <w:semiHidden/>
    <w:qFormat/>
    <w:rsid w:val="00E25A26"/>
    <w:rPr>
      <w:i/>
      <w:i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o">
    <w:name w:val="Date"/>
    <w:basedOn w:val="Normal"/>
    <w:next w:val="Normal"/>
    <w:link w:val="DatoTegn"/>
    <w:uiPriority w:val="99"/>
    <w:rsid w:val="00036450"/>
  </w:style>
  <w:style w:type="character" w:customStyle="1" w:styleId="DatoTegn">
    <w:name w:val="Dato Tegn"/>
    <w:basedOn w:val="Standardskrifttypeiafsnit"/>
    <w:link w:val="Dato"/>
    <w:uiPriority w:val="99"/>
    <w:rsid w:val="00036450"/>
    <w:rPr>
      <w:sz w:val="18"/>
      <w:szCs w:val="22"/>
    </w:rPr>
  </w:style>
  <w:style w:type="character" w:styleId="Hyperlink">
    <w:name w:val="Hyperlink"/>
    <w:basedOn w:val="Standardskrifttypeiafsnit"/>
    <w:uiPriority w:val="99"/>
    <w:unhideWhenUsed/>
    <w:rsid w:val="00281FD5"/>
    <w:rPr>
      <w:color w:val="B85A22" w:themeColor="accent2" w:themeShade="BF"/>
      <w:u w:val="single"/>
    </w:rPr>
  </w:style>
  <w:style w:type="character" w:styleId="Ulstomtale">
    <w:name w:val="Unresolved Mention"/>
    <w:basedOn w:val="Standardskrifttypeiafsnit"/>
    <w:uiPriority w:val="99"/>
    <w:semiHidden/>
    <w:rsid w:val="004813B3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C45FF"/>
    <w:rPr>
      <w:sz w:val="22"/>
      <w:szCs w:val="22"/>
    </w:rPr>
  </w:style>
  <w:style w:type="paragraph" w:styleId="Sidefod">
    <w:name w:val="footer"/>
    <w:basedOn w:val="Normal"/>
    <w:link w:val="Sidefod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C45FF"/>
    <w:rPr>
      <w:sz w:val="22"/>
      <w:szCs w:val="22"/>
    </w:rPr>
  </w:style>
  <w:style w:type="table" w:styleId="Tabel-Gitter">
    <w:name w:val="Table Grid"/>
    <w:basedOn w:val="Tabel-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1B2ABD"/>
    <w:rPr>
      <w:color w:val="80808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359E4"/>
    <w:rPr>
      <w:b/>
      <w:sz w:val="18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412E"/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412E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semiHidden/>
    <w:qFormat/>
    <w:rsid w:val="00D934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8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a\AppData\Roaming\Microsoft\Templates\CV%20i%20bl&#229;%20og%20gr&#22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625F45142F46539F839406CD837A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91574E-E680-439A-87CE-AC9E99DB573B}"/>
      </w:docPartPr>
      <w:docPartBody>
        <w:p w:rsidR="006D440B" w:rsidRDefault="006D440B">
          <w:pPr>
            <w:pStyle w:val="56625F45142F46539F839406CD837A2C"/>
          </w:pPr>
          <w:r w:rsidRPr="00D5459D">
            <w:rPr>
              <w:lang w:bidi="da-DK"/>
            </w:rPr>
            <w:t>Profil</w:t>
          </w:r>
        </w:p>
      </w:docPartBody>
    </w:docPart>
    <w:docPart>
      <w:docPartPr>
        <w:name w:val="5D7FCDD4178743A4843390C5A759DB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646068-8015-4E2A-8287-B5CF25F6F74D}"/>
      </w:docPartPr>
      <w:docPartBody>
        <w:p w:rsidR="006D440B" w:rsidRDefault="006D440B">
          <w:pPr>
            <w:pStyle w:val="5D7FCDD4178743A4843390C5A759DB87"/>
          </w:pPr>
          <w:r w:rsidRPr="00CB0055">
            <w:rPr>
              <w:lang w:bidi="da-DK"/>
            </w:rPr>
            <w:t>Hobbyer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0B"/>
    <w:rsid w:val="00007F07"/>
    <w:rsid w:val="000729F8"/>
    <w:rsid w:val="00167ECD"/>
    <w:rsid w:val="0038729D"/>
    <w:rsid w:val="0047006E"/>
    <w:rsid w:val="005265BE"/>
    <w:rsid w:val="006D440B"/>
    <w:rsid w:val="007C772C"/>
    <w:rsid w:val="007E050A"/>
    <w:rsid w:val="008072A3"/>
    <w:rsid w:val="008D0292"/>
    <w:rsid w:val="00936DD1"/>
    <w:rsid w:val="00A93BB5"/>
    <w:rsid w:val="00BC2B2C"/>
    <w:rsid w:val="00C05801"/>
    <w:rsid w:val="00C360B0"/>
    <w:rsid w:val="00C84075"/>
    <w:rsid w:val="00CF2D48"/>
    <w:rsid w:val="00DF7A17"/>
    <w:rsid w:val="00E63577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56625F45142F46539F839406CD837A2C">
    <w:name w:val="56625F45142F46539F839406CD837A2C"/>
  </w:style>
  <w:style w:type="paragraph" w:customStyle="1" w:styleId="5D7FCDD4178743A4843390C5A759DB87">
    <w:name w:val="5D7FCDD4178743A4843390C5A759D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5C681138DB44F98A77E41827A8858" ma:contentTypeVersion="11" ma:contentTypeDescription="Create a new document." ma:contentTypeScope="" ma:versionID="71786ed21d33771d7ab4d3bdb1882afc">
  <xsd:schema xmlns:xsd="http://www.w3.org/2001/XMLSchema" xmlns:xs="http://www.w3.org/2001/XMLSchema" xmlns:p="http://schemas.microsoft.com/office/2006/metadata/properties" xmlns:ns3="1ddd1752-1bb1-4f5d-8ffc-f762a504e0ee" xmlns:ns4="74e39ba4-9805-418d-a44a-2afe164b44e1" targetNamespace="http://schemas.microsoft.com/office/2006/metadata/properties" ma:root="true" ma:fieldsID="e5013a32125ced79c0cc436e835ef916" ns3:_="" ns4:_="">
    <xsd:import namespace="1ddd1752-1bb1-4f5d-8ffc-f762a504e0ee"/>
    <xsd:import namespace="74e39ba4-9805-418d-a44a-2afe164b44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d1752-1bb1-4f5d-8ffc-f762a504e0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39ba4-9805-418d-a44a-2afe164b4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7C1EF-0187-4FE7-8027-10335682A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d1752-1bb1-4f5d-8ffc-f762a504e0ee"/>
    <ds:schemaRef ds:uri="74e39ba4-9805-418d-a44a-2afe164b4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infopath/2007/PartnerControls"/>
    <ds:schemaRef ds:uri="74e39ba4-9805-418d-a44a-2afe164b44e1"/>
    <ds:schemaRef ds:uri="http://purl.org/dc/elements/1.1/"/>
    <ds:schemaRef ds:uri="http://schemas.microsoft.com/office/2006/metadata/properties"/>
    <ds:schemaRef ds:uri="1ddd1752-1bb1-4f5d-8ffc-f762a504e0e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9FDC5F-CACC-483E-8D96-5D4D14B0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i blå og grå.dotx</Template>
  <TotalTime>0</TotalTime>
  <Pages>1</Pages>
  <Words>199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2024-09-24T11:52:00Z</dcterms:created>
  <dcterms:modified xsi:type="dcterms:W3CDTF">2024-09-24T11:52:00Z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0x010100C925C681138DB44F98A77E41827A8858</vt:lpwstr>
  </property>
</Properties>
</file>